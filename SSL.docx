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9B0E" w14:textId="77777777" w:rsidR="00A46B38" w:rsidRDefault="00B13EFB">
      <w:r>
        <w:t>SSL (</w:t>
      </w:r>
      <w:proofErr w:type="spellStart"/>
      <w:r>
        <w:t>nodejs</w:t>
      </w:r>
      <w:proofErr w:type="spellEnd"/>
      <w:r>
        <w:t>)</w:t>
      </w:r>
    </w:p>
    <w:p w14:paraId="788D4B37" w14:textId="77777777" w:rsidR="00B13EFB" w:rsidRDefault="00B13EFB">
      <w:r>
        <w:t>DB (</w:t>
      </w:r>
      <w:proofErr w:type="spellStart"/>
      <w:proofErr w:type="gramStart"/>
      <w:r>
        <w:t>MySql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7914B7">
        <w:rPr>
          <w:strike/>
        </w:rPr>
        <w:t>Mongodb</w:t>
      </w:r>
      <w:proofErr w:type="spellEnd"/>
      <w:r w:rsidRPr="007914B7">
        <w:rPr>
          <w:strike/>
        </w:rPr>
        <w:t>)</w:t>
      </w:r>
    </w:p>
    <w:p w14:paraId="5F8B62CE" w14:textId="77777777" w:rsidR="00B13EFB" w:rsidRDefault="00B13EFB">
      <w:r>
        <w:t>Tokenization</w:t>
      </w:r>
    </w:p>
    <w:p w14:paraId="015A7359" w14:textId="77777777" w:rsidR="00E854AB" w:rsidRDefault="00E854AB">
      <w:r>
        <w:t>TESTING</w:t>
      </w:r>
    </w:p>
    <w:p w14:paraId="0607D023" w14:textId="77777777" w:rsidR="00E854AB" w:rsidRDefault="00AA27FF">
      <w:r>
        <w:t xml:space="preserve">Sending mail </w:t>
      </w:r>
    </w:p>
    <w:p w14:paraId="74C88809" w14:textId="77777777" w:rsidR="00F22CA5" w:rsidRDefault="00F22CA5"/>
    <w:p w14:paraId="4C17A4E2" w14:textId="77777777" w:rsidR="00F22CA5" w:rsidRDefault="00F22CA5">
      <w:r>
        <w:t>ROUTING – pages /views</w:t>
      </w:r>
      <w:r w:rsidR="00C62226">
        <w:t xml:space="preserve"> -&gt; </w:t>
      </w:r>
    </w:p>
    <w:p w14:paraId="421D4400" w14:textId="77777777" w:rsidR="00491154" w:rsidRDefault="00491154">
      <w:r>
        <w:t xml:space="preserve">ADMIN </w:t>
      </w:r>
      <w:proofErr w:type="gramStart"/>
      <w:r>
        <w:t>SIDE ,</w:t>
      </w:r>
      <w:proofErr w:type="gramEnd"/>
      <w:r>
        <w:t xml:space="preserve"> EMPLOYEE SIDE LOGIN</w:t>
      </w:r>
    </w:p>
    <w:p w14:paraId="77C67BEE" w14:textId="77777777" w:rsidR="000E4CCF" w:rsidRDefault="000E4CCF"/>
    <w:p w14:paraId="148D41B0" w14:textId="77777777" w:rsidR="000E4CCF" w:rsidRDefault="000E4CCF" w:rsidP="000E4CCF">
      <w:pPr>
        <w:pStyle w:val="ListParagraph"/>
        <w:numPr>
          <w:ilvl w:val="0"/>
          <w:numId w:val="1"/>
        </w:numPr>
      </w:pPr>
      <w:r>
        <w:t>Show all items of array</w:t>
      </w:r>
    </w:p>
    <w:p w14:paraId="0A1DC9E4" w14:textId="77777777" w:rsidR="000E4CCF" w:rsidRDefault="000E4CCF" w:rsidP="000E4CCF">
      <w:pPr>
        <w:pStyle w:val="ListParagraph"/>
        <w:numPr>
          <w:ilvl w:val="0"/>
          <w:numId w:val="1"/>
        </w:numPr>
      </w:pPr>
      <w:r>
        <w:t>Show array items with keys</w:t>
      </w:r>
    </w:p>
    <w:p w14:paraId="33D6F836" w14:textId="77777777" w:rsidR="000E4CCF" w:rsidRPr="007914B7" w:rsidRDefault="003D7ACB" w:rsidP="003D7ACB">
      <w:pPr>
        <w:rPr>
          <w:strike/>
        </w:rPr>
      </w:pPr>
      <w:r w:rsidRPr="007914B7">
        <w:rPr>
          <w:strike/>
        </w:rPr>
        <w:t>DATABASE CONNECTION</w:t>
      </w:r>
    </w:p>
    <w:p w14:paraId="58FCF4ED" w14:textId="61590011" w:rsidR="003D7ACB" w:rsidRPr="007914B7" w:rsidRDefault="003D7ACB" w:rsidP="003D7ACB">
      <w:pPr>
        <w:rPr>
          <w:strike/>
        </w:rPr>
      </w:pPr>
      <w:r w:rsidRPr="007914B7">
        <w:rPr>
          <w:strike/>
        </w:rPr>
        <w:t>ENV FILE</w:t>
      </w:r>
      <w:r w:rsidR="001224C2" w:rsidRPr="007914B7">
        <w:rPr>
          <w:strike/>
        </w:rPr>
        <w:t xml:space="preserve"> –</w:t>
      </w:r>
      <w:r w:rsidR="007914B7">
        <w:rPr>
          <w:strike/>
        </w:rPr>
        <w:tab/>
        <w:t xml:space="preserve">(understood </w:t>
      </w:r>
      <w:proofErr w:type="gramStart"/>
      <w:r w:rsidR="007914B7">
        <w:rPr>
          <w:strike/>
        </w:rPr>
        <w:t>basics ,</w:t>
      </w:r>
      <w:proofErr w:type="gramEnd"/>
      <w:r w:rsidR="007914B7">
        <w:rPr>
          <w:strike/>
        </w:rPr>
        <w:t xml:space="preserve"> saved info so to prevent getting displayed to users) </w:t>
      </w:r>
    </w:p>
    <w:p w14:paraId="7B4D029C" w14:textId="77777777" w:rsidR="001224C2" w:rsidRDefault="001224C2" w:rsidP="003D7ACB"/>
    <w:p w14:paraId="546A04B2" w14:textId="77777777" w:rsidR="001224C2" w:rsidRDefault="001224C2" w:rsidP="003D7ACB">
      <w:r>
        <w:t>WHOLE IN CONFIG FILE</w:t>
      </w:r>
    </w:p>
    <w:p w14:paraId="0242FB68" w14:textId="77777777" w:rsidR="003D7ACB" w:rsidRPr="00ED2008" w:rsidRDefault="003D7ACB" w:rsidP="003D7ACB">
      <w:pPr>
        <w:pStyle w:val="ListParagraph"/>
        <w:numPr>
          <w:ilvl w:val="0"/>
          <w:numId w:val="2"/>
        </w:numPr>
        <w:rPr>
          <w:strike/>
        </w:rPr>
      </w:pPr>
      <w:r w:rsidRPr="00ED2008">
        <w:rPr>
          <w:strike/>
        </w:rPr>
        <w:t>APPLICATION (app.js)</w:t>
      </w:r>
    </w:p>
    <w:p w14:paraId="5EB376FB" w14:textId="77777777" w:rsidR="003D7ACB" w:rsidRPr="00387F40" w:rsidRDefault="003D7ACB" w:rsidP="003D7ACB">
      <w:pPr>
        <w:pStyle w:val="ListParagraph"/>
        <w:numPr>
          <w:ilvl w:val="0"/>
          <w:numId w:val="2"/>
        </w:numPr>
        <w:rPr>
          <w:strike/>
        </w:rPr>
      </w:pPr>
      <w:r w:rsidRPr="00387F40">
        <w:rPr>
          <w:strike/>
        </w:rPr>
        <w:t>AUTHENTICATION</w:t>
      </w:r>
      <w:r w:rsidR="00E0189E">
        <w:tab/>
      </w:r>
      <w:proofErr w:type="gramStart"/>
      <w:r w:rsidR="00E0189E" w:rsidRPr="00387F40">
        <w:rPr>
          <w:strike/>
        </w:rPr>
        <w:t>-(</w:t>
      </w:r>
      <w:proofErr w:type="gramEnd"/>
      <w:r w:rsidR="00E0189E" w:rsidRPr="00387F40">
        <w:rPr>
          <w:strike/>
        </w:rPr>
        <w:t>login , then redirect)</w:t>
      </w:r>
    </w:p>
    <w:p w14:paraId="25E86FDA" w14:textId="77777777" w:rsidR="003D7ACB" w:rsidRDefault="003D7ACB" w:rsidP="003D7ACB">
      <w:pPr>
        <w:pStyle w:val="ListParagraph"/>
        <w:numPr>
          <w:ilvl w:val="0"/>
          <w:numId w:val="2"/>
        </w:numPr>
      </w:pPr>
      <w:r>
        <w:t>BROADCASTING</w:t>
      </w:r>
    </w:p>
    <w:p w14:paraId="6117C18E" w14:textId="77777777" w:rsidR="003D7ACB" w:rsidRDefault="003D7ACB" w:rsidP="003D7ACB">
      <w:pPr>
        <w:pStyle w:val="ListParagraph"/>
        <w:numPr>
          <w:ilvl w:val="0"/>
          <w:numId w:val="2"/>
        </w:numPr>
      </w:pPr>
      <w:r>
        <w:t>CACHE</w:t>
      </w:r>
    </w:p>
    <w:p w14:paraId="676949BD" w14:textId="77777777" w:rsidR="003D7ACB" w:rsidRDefault="001224C2" w:rsidP="003D7ACB">
      <w:pPr>
        <w:pStyle w:val="ListParagraph"/>
        <w:numPr>
          <w:ilvl w:val="0"/>
          <w:numId w:val="2"/>
        </w:numPr>
      </w:pPr>
      <w:r>
        <w:t>CORS -?</w:t>
      </w:r>
    </w:p>
    <w:p w14:paraId="4D3EB9BE" w14:textId="77777777" w:rsidR="001224C2" w:rsidRDefault="001224C2" w:rsidP="003D7ACB">
      <w:pPr>
        <w:pStyle w:val="ListParagraph"/>
        <w:numPr>
          <w:ilvl w:val="0"/>
          <w:numId w:val="2"/>
        </w:numPr>
      </w:pPr>
      <w:r>
        <w:t xml:space="preserve">Database </w:t>
      </w:r>
    </w:p>
    <w:p w14:paraId="7A687EF1" w14:textId="77777777" w:rsidR="001224C2" w:rsidRDefault="001224C2" w:rsidP="003D7ACB">
      <w:pPr>
        <w:pStyle w:val="ListParagraph"/>
        <w:numPr>
          <w:ilvl w:val="0"/>
          <w:numId w:val="2"/>
        </w:numPr>
      </w:pPr>
      <w:r>
        <w:t>FILESYSTEMS</w:t>
      </w:r>
    </w:p>
    <w:p w14:paraId="15DAEA5A" w14:textId="77777777" w:rsidR="001224C2" w:rsidRDefault="001224C2" w:rsidP="003D7ACB">
      <w:pPr>
        <w:pStyle w:val="ListParagraph"/>
        <w:numPr>
          <w:ilvl w:val="0"/>
          <w:numId w:val="2"/>
        </w:numPr>
      </w:pPr>
      <w:r>
        <w:t>Hashing</w:t>
      </w:r>
    </w:p>
    <w:p w14:paraId="0A5D297C" w14:textId="77777777" w:rsidR="001224C2" w:rsidRDefault="001224C2" w:rsidP="003D7ACB">
      <w:pPr>
        <w:pStyle w:val="ListParagraph"/>
        <w:numPr>
          <w:ilvl w:val="0"/>
          <w:numId w:val="2"/>
        </w:numPr>
      </w:pPr>
      <w:r>
        <w:t>Logging</w:t>
      </w:r>
    </w:p>
    <w:p w14:paraId="330D22A9" w14:textId="77777777" w:rsidR="001224C2" w:rsidRDefault="001224C2" w:rsidP="003D7ACB">
      <w:pPr>
        <w:pStyle w:val="ListParagraph"/>
        <w:numPr>
          <w:ilvl w:val="0"/>
          <w:numId w:val="2"/>
        </w:numPr>
      </w:pPr>
      <w:r>
        <w:t>Mail</w:t>
      </w:r>
    </w:p>
    <w:p w14:paraId="19F7721B" w14:textId="77777777" w:rsidR="001224C2" w:rsidRDefault="001224C2" w:rsidP="003D7ACB">
      <w:pPr>
        <w:pStyle w:val="ListParagraph"/>
        <w:numPr>
          <w:ilvl w:val="0"/>
          <w:numId w:val="2"/>
        </w:numPr>
      </w:pPr>
      <w:r>
        <w:t>Queue</w:t>
      </w:r>
    </w:p>
    <w:p w14:paraId="44E13EF0" w14:textId="77777777" w:rsidR="001224C2" w:rsidRDefault="001224C2" w:rsidP="003D7ACB">
      <w:pPr>
        <w:pStyle w:val="ListParagraph"/>
        <w:numPr>
          <w:ilvl w:val="0"/>
          <w:numId w:val="2"/>
        </w:numPr>
      </w:pPr>
      <w:r>
        <w:t xml:space="preserve">API tokens </w:t>
      </w:r>
      <w:proofErr w:type="gramStart"/>
      <w:r>
        <w:t>–(</w:t>
      </w:r>
      <w:proofErr w:type="gramEnd"/>
      <w:r>
        <w:t>personal access token ) without OAuth</w:t>
      </w:r>
    </w:p>
    <w:p w14:paraId="103861D2" w14:textId="77777777" w:rsidR="001224C2" w:rsidRDefault="001224C2" w:rsidP="003D7ACB">
      <w:pPr>
        <w:pStyle w:val="ListParagraph"/>
        <w:numPr>
          <w:ilvl w:val="0"/>
          <w:numId w:val="2"/>
        </w:numPr>
      </w:pPr>
      <w:r>
        <w:t>SERVICES</w:t>
      </w:r>
    </w:p>
    <w:p w14:paraId="5E0D6697" w14:textId="77777777" w:rsidR="001224C2" w:rsidRPr="00B65100" w:rsidRDefault="001224C2" w:rsidP="003D7ACB">
      <w:pPr>
        <w:pStyle w:val="ListParagraph"/>
        <w:numPr>
          <w:ilvl w:val="0"/>
          <w:numId w:val="2"/>
        </w:numPr>
        <w:rPr>
          <w:strike/>
        </w:rPr>
      </w:pPr>
      <w:r w:rsidRPr="00B65100">
        <w:rPr>
          <w:strike/>
        </w:rPr>
        <w:t>Session</w:t>
      </w:r>
      <w:proofErr w:type="gramStart"/>
      <w:r w:rsidR="00ED2008" w:rsidRPr="00B65100">
        <w:rPr>
          <w:strike/>
        </w:rPr>
        <w:tab/>
        <w:t xml:space="preserve">  -</w:t>
      </w:r>
      <w:proofErr w:type="gramEnd"/>
      <w:r w:rsidR="00ED2008" w:rsidRPr="00B65100">
        <w:rPr>
          <w:strike/>
        </w:rPr>
        <w:t xml:space="preserve"> (tracking)</w:t>
      </w:r>
      <w:r w:rsidR="00B65100">
        <w:rPr>
          <w:strike/>
        </w:rPr>
        <w:t xml:space="preserve">- ( basics understood , practice needed) </w:t>
      </w:r>
    </w:p>
    <w:p w14:paraId="43259CA0" w14:textId="77777777" w:rsidR="001224C2" w:rsidRDefault="00C62226" w:rsidP="003D7ACB">
      <w:pPr>
        <w:pStyle w:val="ListParagraph"/>
        <w:numPr>
          <w:ilvl w:val="0"/>
          <w:numId w:val="2"/>
        </w:numPr>
      </w:pPr>
      <w:r>
        <w:t>V</w:t>
      </w:r>
      <w:r w:rsidR="001224C2">
        <w:t>iew</w:t>
      </w:r>
    </w:p>
    <w:p w14:paraId="14F683F0" w14:textId="77777777" w:rsidR="00C62226" w:rsidRDefault="00C62226" w:rsidP="00C62226"/>
    <w:p w14:paraId="5030518C" w14:textId="77777777" w:rsidR="00C62226" w:rsidRDefault="00C62226" w:rsidP="00C62226"/>
    <w:p w14:paraId="68B54D03" w14:textId="77777777" w:rsidR="00C62226" w:rsidRDefault="00C62226" w:rsidP="00C62226"/>
    <w:p w14:paraId="0E584E2D" w14:textId="77777777" w:rsidR="00C62226" w:rsidRDefault="00C62226" w:rsidP="00C62226"/>
    <w:p w14:paraId="6CBBBEE8" w14:textId="77777777" w:rsidR="00C62226" w:rsidRPr="0071632B" w:rsidRDefault="00C62226" w:rsidP="0071632B">
      <w:pPr>
        <w:jc w:val="center"/>
        <w:rPr>
          <w:color w:val="FF0000"/>
          <w:sz w:val="32"/>
          <w:szCs w:val="32"/>
        </w:rPr>
      </w:pPr>
      <w:r w:rsidRPr="0071632B">
        <w:rPr>
          <w:color w:val="FF0000"/>
          <w:sz w:val="32"/>
          <w:szCs w:val="32"/>
          <w:highlight w:val="yellow"/>
        </w:rPr>
        <w:lastRenderedPageBreak/>
        <w:t>ROUTING</w:t>
      </w:r>
    </w:p>
    <w:p w14:paraId="7997AAB6" w14:textId="77777777" w:rsidR="00C62226" w:rsidRDefault="00C62226" w:rsidP="000F3133">
      <w:pPr>
        <w:pStyle w:val="ListParagraph"/>
        <w:numPr>
          <w:ilvl w:val="0"/>
          <w:numId w:val="3"/>
        </w:numPr>
      </w:pPr>
      <w:r>
        <w:t xml:space="preserve">Bootstrap </w:t>
      </w:r>
      <w:r w:rsidR="007F3451">
        <w:t>–</w:t>
      </w:r>
      <w:r>
        <w:t xml:space="preserve"> </w:t>
      </w:r>
      <w:r w:rsidR="002A493F">
        <w:t xml:space="preserve">use = to load </w:t>
      </w:r>
      <w:proofErr w:type="gramStart"/>
      <w:r w:rsidR="002A493F">
        <w:t>config  ,</w:t>
      </w:r>
      <w:proofErr w:type="gramEnd"/>
      <w:r w:rsidR="002A493F">
        <w:t xml:space="preserve">   cache (temp. memory) </w:t>
      </w:r>
    </w:p>
    <w:p w14:paraId="4A7CFFA1" w14:textId="77777777" w:rsidR="007F3451" w:rsidRDefault="007F3451" w:rsidP="000F3133">
      <w:pPr>
        <w:pStyle w:val="ListParagraph"/>
        <w:numPr>
          <w:ilvl w:val="0"/>
          <w:numId w:val="3"/>
        </w:numPr>
      </w:pPr>
      <w:r>
        <w:t xml:space="preserve">Pass </w:t>
      </w:r>
      <w:proofErr w:type="gramStart"/>
      <w:r>
        <w:t>data ,</w:t>
      </w:r>
      <w:proofErr w:type="gramEnd"/>
      <w:r>
        <w:t xml:space="preserve"> cookies</w:t>
      </w:r>
    </w:p>
    <w:p w14:paraId="3867928A" w14:textId="77777777" w:rsidR="00574D1C" w:rsidRDefault="00574D1C" w:rsidP="000F3133">
      <w:pPr>
        <w:pStyle w:val="ListParagraph"/>
        <w:numPr>
          <w:ilvl w:val="0"/>
          <w:numId w:val="3"/>
        </w:numPr>
      </w:pPr>
      <w:r>
        <w:t>Setting Ip address + localhost to ‘host’</w:t>
      </w:r>
    </w:p>
    <w:p w14:paraId="786D83CF" w14:textId="77777777" w:rsidR="00574D1C" w:rsidRDefault="000F3133" w:rsidP="000F3133">
      <w:pPr>
        <w:pStyle w:val="ListParagraph"/>
        <w:numPr>
          <w:ilvl w:val="0"/>
          <w:numId w:val="3"/>
        </w:numPr>
      </w:pPr>
      <w:r>
        <w:t>Form with routing</w:t>
      </w:r>
    </w:p>
    <w:p w14:paraId="1C668793" w14:textId="77777777" w:rsidR="009F644D" w:rsidRDefault="009F644D" w:rsidP="000F3133">
      <w:pPr>
        <w:pStyle w:val="ListParagraph"/>
        <w:numPr>
          <w:ilvl w:val="0"/>
          <w:numId w:val="3"/>
        </w:numPr>
      </w:pPr>
      <w:r>
        <w:t xml:space="preserve">Attaching </w:t>
      </w:r>
      <w:proofErr w:type="gramStart"/>
      <w:r>
        <w:t>cookies ,</w:t>
      </w:r>
      <w:proofErr w:type="gramEnd"/>
      <w:r>
        <w:t xml:space="preserve"> headers</w:t>
      </w:r>
      <w:r w:rsidR="004B035B">
        <w:t xml:space="preserve"> –  ( cookies are sent from headers from server to client )</w:t>
      </w:r>
    </w:p>
    <w:p w14:paraId="246BD11F" w14:textId="77777777" w:rsidR="009F644D" w:rsidRDefault="009F644D" w:rsidP="000F3133">
      <w:pPr>
        <w:pStyle w:val="ListParagraph"/>
        <w:numPr>
          <w:ilvl w:val="0"/>
          <w:numId w:val="3"/>
        </w:numPr>
      </w:pPr>
      <w:r>
        <w:t xml:space="preserve">Routing </w:t>
      </w:r>
      <w:proofErr w:type="gramStart"/>
      <w:r>
        <w:t>parameters ,</w:t>
      </w:r>
      <w:proofErr w:type="gramEnd"/>
      <w:r>
        <w:t xml:space="preserve"> basic routing</w:t>
      </w:r>
    </w:p>
    <w:p w14:paraId="57424703" w14:textId="77777777" w:rsidR="00ED2008" w:rsidRDefault="009F644D" w:rsidP="000F3133">
      <w:pPr>
        <w:pStyle w:val="ListParagraph"/>
        <w:numPr>
          <w:ilvl w:val="0"/>
          <w:numId w:val="3"/>
        </w:numPr>
      </w:pPr>
      <w:r>
        <w:t xml:space="preserve">Redirecting </w:t>
      </w:r>
    </w:p>
    <w:p w14:paraId="24AB1323" w14:textId="77777777" w:rsidR="00ED2008" w:rsidRDefault="009F644D" w:rsidP="00ED2008">
      <w:pPr>
        <w:pStyle w:val="ListParagraph"/>
        <w:numPr>
          <w:ilvl w:val="1"/>
          <w:numId w:val="3"/>
        </w:numPr>
      </w:pPr>
      <w:r>
        <w:t xml:space="preserve">named routes </w:t>
      </w:r>
    </w:p>
    <w:p w14:paraId="5209DF69" w14:textId="77777777" w:rsidR="009F644D" w:rsidRDefault="009F644D" w:rsidP="00ED2008">
      <w:pPr>
        <w:pStyle w:val="ListParagraph"/>
        <w:numPr>
          <w:ilvl w:val="1"/>
          <w:numId w:val="3"/>
        </w:numPr>
      </w:pPr>
      <w:r>
        <w:t>controlled actions</w:t>
      </w:r>
    </w:p>
    <w:p w14:paraId="5FCC93BD" w14:textId="77777777" w:rsidR="00ED2008" w:rsidRDefault="00ED2008" w:rsidP="00ED2008">
      <w:pPr>
        <w:pStyle w:val="ListParagraph"/>
        <w:numPr>
          <w:ilvl w:val="1"/>
          <w:numId w:val="3"/>
        </w:numPr>
      </w:pPr>
      <w:r>
        <w:t>external domains</w:t>
      </w:r>
    </w:p>
    <w:p w14:paraId="464C9645" w14:textId="77777777" w:rsidR="002F3235" w:rsidRDefault="002F3235" w:rsidP="002F3235">
      <w:pPr>
        <w:pStyle w:val="ListParagraph"/>
        <w:numPr>
          <w:ilvl w:val="0"/>
          <w:numId w:val="3"/>
        </w:numPr>
      </w:pPr>
      <w:r>
        <w:t xml:space="preserve">FORM validation </w:t>
      </w:r>
    </w:p>
    <w:p w14:paraId="032DC264" w14:textId="77777777" w:rsidR="00662605" w:rsidRDefault="00662605" w:rsidP="002F3235">
      <w:pPr>
        <w:pStyle w:val="ListParagraph"/>
        <w:numPr>
          <w:ilvl w:val="0"/>
          <w:numId w:val="3"/>
        </w:numPr>
      </w:pPr>
      <w:proofErr w:type="gramStart"/>
      <w:r>
        <w:t>COOKIES ,</w:t>
      </w:r>
      <w:proofErr w:type="gramEnd"/>
      <w:r>
        <w:t xml:space="preserve"> SESSION </w:t>
      </w:r>
    </w:p>
    <w:p w14:paraId="0D872A55" w14:textId="77777777" w:rsidR="002F3235" w:rsidRDefault="002F3235" w:rsidP="002F3235"/>
    <w:p w14:paraId="156FB49C" w14:textId="77777777" w:rsidR="00BE1E6D" w:rsidRDefault="00BE1E6D" w:rsidP="00BE1E6D">
      <w:proofErr w:type="spellStart"/>
      <w:r>
        <w:t>Route.get</w:t>
      </w:r>
      <w:proofErr w:type="spellEnd"/>
      <w:r>
        <w:t>(‘gallery/videos’</w:t>
      </w:r>
      <w:proofErr w:type="gramStart"/>
      <w:r>
        <w:t>);</w:t>
      </w:r>
      <w:proofErr w:type="gramEnd"/>
    </w:p>
    <w:p w14:paraId="797071DA" w14:textId="77777777" w:rsidR="00BE1E6D" w:rsidRDefault="00BE1E6D" w:rsidP="00BE1E6D">
      <w:proofErr w:type="spellStart"/>
      <w:r>
        <w:t>Route.get</w:t>
      </w:r>
      <w:proofErr w:type="spellEnd"/>
      <w:r>
        <w:t>(‘gallery/photos’</w:t>
      </w:r>
      <w:proofErr w:type="gramStart"/>
      <w:r>
        <w:t>);</w:t>
      </w:r>
      <w:proofErr w:type="gramEnd"/>
    </w:p>
    <w:p w14:paraId="69CCA656" w14:textId="77777777" w:rsidR="00997D99" w:rsidRDefault="00997D99" w:rsidP="00BE1E6D">
      <w:r>
        <w:tab/>
        <w:t>OR</w:t>
      </w:r>
    </w:p>
    <w:p w14:paraId="6B16320B" w14:textId="77777777" w:rsidR="002838A3" w:rsidRDefault="002838A3" w:rsidP="00BE1E6D">
      <w:proofErr w:type="spellStart"/>
      <w:r>
        <w:t>Route.prefix</w:t>
      </w:r>
      <w:proofErr w:type="spellEnd"/>
      <w:r>
        <w:t>(‘gallery’)</w:t>
      </w:r>
      <w:r w:rsidR="00997D99">
        <w:t>-&gt;group(</w:t>
      </w:r>
      <w:proofErr w:type="gramStart"/>
      <w:r w:rsidR="00997D99">
        <w:t>function(</w:t>
      </w:r>
      <w:proofErr w:type="gramEnd"/>
      <w:r w:rsidR="00997D99">
        <w:t>) {</w:t>
      </w:r>
    </w:p>
    <w:p w14:paraId="4D8AB30D" w14:textId="77777777" w:rsidR="00997D99" w:rsidRDefault="00997D99" w:rsidP="00BE1E6D">
      <w:r>
        <w:tab/>
      </w:r>
      <w:proofErr w:type="spellStart"/>
      <w:r>
        <w:t>Route.get</w:t>
      </w:r>
      <w:proofErr w:type="spellEnd"/>
      <w:r>
        <w:t>(‘photos’</w:t>
      </w:r>
      <w:proofErr w:type="gramStart"/>
      <w:r>
        <w:t>);</w:t>
      </w:r>
      <w:proofErr w:type="gramEnd"/>
    </w:p>
    <w:p w14:paraId="5D03D8A8" w14:textId="77777777" w:rsidR="00997D99" w:rsidRDefault="00997D99" w:rsidP="00BE1E6D">
      <w:r>
        <w:tab/>
      </w:r>
      <w:proofErr w:type="spellStart"/>
      <w:r>
        <w:t>Route.get</w:t>
      </w:r>
      <w:proofErr w:type="spellEnd"/>
      <w:r>
        <w:t>(‘videos’</w:t>
      </w:r>
      <w:proofErr w:type="gramStart"/>
      <w:r>
        <w:t>);</w:t>
      </w:r>
      <w:proofErr w:type="gramEnd"/>
    </w:p>
    <w:p w14:paraId="779B8430" w14:textId="77777777" w:rsidR="00646427" w:rsidRDefault="009F599B" w:rsidP="00646427">
      <w:r>
        <w:t>PROBLEM</w:t>
      </w:r>
    </w:p>
    <w:p w14:paraId="242B1981" w14:textId="77777777" w:rsidR="009F599B" w:rsidRPr="00646427" w:rsidRDefault="009F599B" w:rsidP="00646427">
      <w:pPr>
        <w:pStyle w:val="ListParagraph"/>
        <w:numPr>
          <w:ilvl w:val="0"/>
          <w:numId w:val="6"/>
        </w:numPr>
        <w:rPr>
          <w:strike/>
        </w:rPr>
      </w:pPr>
      <w:r w:rsidRPr="00646427">
        <w:rPr>
          <w:strike/>
        </w:rPr>
        <w:t xml:space="preserve">Key-value array output in </w:t>
      </w:r>
      <w:proofErr w:type="spellStart"/>
      <w:r w:rsidRPr="00646427">
        <w:rPr>
          <w:strike/>
        </w:rPr>
        <w:t>js</w:t>
      </w:r>
      <w:proofErr w:type="spellEnd"/>
      <w:r w:rsidR="00BD6A08" w:rsidRPr="00646427">
        <w:rPr>
          <w:strike/>
        </w:rPr>
        <w:t xml:space="preserve"> – done (</w:t>
      </w:r>
      <w:proofErr w:type="spellStart"/>
      <w:r w:rsidR="00BD6A08" w:rsidRPr="00646427">
        <w:rPr>
          <w:strike/>
        </w:rPr>
        <w:t>Object.keys</w:t>
      </w:r>
      <w:proofErr w:type="spellEnd"/>
      <w:r w:rsidR="00BD6A08" w:rsidRPr="00646427">
        <w:rPr>
          <w:strike/>
        </w:rPr>
        <w:t>(</w:t>
      </w:r>
      <w:proofErr w:type="spellStart"/>
      <w:r w:rsidR="00BD6A08" w:rsidRPr="00646427">
        <w:rPr>
          <w:strike/>
        </w:rPr>
        <w:t>arr</w:t>
      </w:r>
      <w:proofErr w:type="spellEnd"/>
      <w:r w:rsidR="00BD6A08" w:rsidRPr="00646427">
        <w:rPr>
          <w:strike/>
        </w:rPr>
        <w:t>)</w:t>
      </w:r>
      <w:proofErr w:type="gramStart"/>
      <w:r w:rsidR="00BD6A08" w:rsidRPr="00646427">
        <w:rPr>
          <w:strike/>
        </w:rPr>
        <w:t>);</w:t>
      </w:r>
      <w:r w:rsidR="00504A9B" w:rsidRPr="00646427">
        <w:rPr>
          <w:strike/>
        </w:rPr>
        <w:t xml:space="preserve">  -</w:t>
      </w:r>
      <w:proofErr w:type="gramEnd"/>
      <w:r w:rsidR="00504A9B" w:rsidRPr="00646427">
        <w:rPr>
          <w:strike/>
        </w:rPr>
        <w:t>(DONE) –( D:\WEBSITE DESIGNING\</w:t>
      </w:r>
      <w:proofErr w:type="spellStart"/>
      <w:r w:rsidR="00504A9B" w:rsidRPr="00646427">
        <w:rPr>
          <w:strike/>
        </w:rPr>
        <w:t>nodejs</w:t>
      </w:r>
      <w:proofErr w:type="spellEnd"/>
      <w:r w:rsidR="00504A9B" w:rsidRPr="00646427">
        <w:rPr>
          <w:strike/>
        </w:rPr>
        <w:t>\BASIC PROGRAMMING\keyarr.js)</w:t>
      </w:r>
    </w:p>
    <w:p w14:paraId="247E2B47" w14:textId="77777777" w:rsidR="00646427" w:rsidRDefault="00F21193" w:rsidP="00646427">
      <w:pPr>
        <w:pStyle w:val="ListParagraph"/>
        <w:numPr>
          <w:ilvl w:val="0"/>
          <w:numId w:val="6"/>
        </w:numPr>
        <w:rPr>
          <w:strike/>
        </w:rPr>
      </w:pPr>
      <w:r w:rsidRPr="00646427">
        <w:rPr>
          <w:strike/>
        </w:rPr>
        <w:t>Database connection and saving data to database</w:t>
      </w:r>
      <w:r w:rsidR="00B4487E" w:rsidRPr="00646427">
        <w:rPr>
          <w:strike/>
        </w:rPr>
        <w:tab/>
        <w:t>(make same schema name and variables match)</w:t>
      </w:r>
    </w:p>
    <w:p w14:paraId="174F0C3A" w14:textId="77777777" w:rsidR="00646427" w:rsidRDefault="00ED2008" w:rsidP="00646427">
      <w:pPr>
        <w:pStyle w:val="ListParagraph"/>
        <w:numPr>
          <w:ilvl w:val="0"/>
          <w:numId w:val="6"/>
        </w:numPr>
        <w:rPr>
          <w:strike/>
        </w:rPr>
      </w:pPr>
      <w:r w:rsidRPr="00646427">
        <w:rPr>
          <w:strike/>
        </w:rPr>
        <w:t>Redirect page from register to login</w:t>
      </w:r>
      <w:r w:rsidR="00D13153" w:rsidRPr="00646427">
        <w:rPr>
          <w:strike/>
        </w:rPr>
        <w:tab/>
      </w:r>
      <w:r w:rsidR="00D13153" w:rsidRPr="00646427">
        <w:rPr>
          <w:strike/>
        </w:rPr>
        <w:tab/>
        <w:t>(</w:t>
      </w:r>
      <w:proofErr w:type="spellStart"/>
      <w:proofErr w:type="gramStart"/>
      <w:r w:rsidR="00D13153" w:rsidRPr="00646427">
        <w:rPr>
          <w:strike/>
        </w:rPr>
        <w:t>res.redirect</w:t>
      </w:r>
      <w:proofErr w:type="spellEnd"/>
      <w:proofErr w:type="gramEnd"/>
      <w:r w:rsidR="00D13153" w:rsidRPr="00646427">
        <w:rPr>
          <w:strike/>
        </w:rPr>
        <w:t>(“login”))</w:t>
      </w:r>
    </w:p>
    <w:p w14:paraId="4E94C0D8" w14:textId="77777777" w:rsidR="00646427" w:rsidRPr="004A0E32" w:rsidRDefault="00646427" w:rsidP="00646427">
      <w:pPr>
        <w:pStyle w:val="ListParagraph"/>
        <w:numPr>
          <w:ilvl w:val="0"/>
          <w:numId w:val="6"/>
        </w:numPr>
        <w:rPr>
          <w:strike/>
        </w:rPr>
      </w:pPr>
      <w:r w:rsidRPr="004A0E32">
        <w:rPr>
          <w:strike/>
        </w:rPr>
        <w:t xml:space="preserve">Redirect with </w:t>
      </w:r>
      <w:proofErr w:type="gramStart"/>
      <w:r w:rsidRPr="004A0E32">
        <w:rPr>
          <w:strike/>
        </w:rPr>
        <w:t xml:space="preserve">id </w:t>
      </w:r>
      <w:r w:rsidR="005A46CA" w:rsidRPr="004A0E32">
        <w:rPr>
          <w:strike/>
        </w:rPr>
        <w:t>,</w:t>
      </w:r>
      <w:proofErr w:type="gramEnd"/>
      <w:r w:rsidR="005A46CA" w:rsidRPr="004A0E32">
        <w:rPr>
          <w:strike/>
        </w:rPr>
        <w:t xml:space="preserve"> </w:t>
      </w:r>
      <w:proofErr w:type="spellStart"/>
      <w:r w:rsidR="005A46CA" w:rsidRPr="004A0E32">
        <w:rPr>
          <w:strike/>
        </w:rPr>
        <w:t>route.get</w:t>
      </w:r>
      <w:proofErr w:type="spellEnd"/>
      <w:r w:rsidR="005A46CA" w:rsidRPr="004A0E32">
        <w:rPr>
          <w:strike/>
        </w:rPr>
        <w:t>(‘postid’,1)</w:t>
      </w:r>
      <w:r w:rsidR="004A0E32">
        <w:rPr>
          <w:strike/>
        </w:rPr>
        <w:tab/>
      </w:r>
      <w:r w:rsidR="004A0E32">
        <w:rPr>
          <w:strike/>
        </w:rPr>
        <w:tab/>
        <w:t>(</w:t>
      </w:r>
      <w:r w:rsidR="004A0E32" w:rsidRPr="004A0E32">
        <w:rPr>
          <w:strike/>
        </w:rPr>
        <w:t>D:\WEBSITE DESIGNING\</w:t>
      </w:r>
      <w:proofErr w:type="spellStart"/>
      <w:r w:rsidR="004A0E32" w:rsidRPr="004A0E32">
        <w:rPr>
          <w:strike/>
        </w:rPr>
        <w:t>nodejs</w:t>
      </w:r>
      <w:proofErr w:type="spellEnd"/>
      <w:r w:rsidR="004A0E32" w:rsidRPr="004A0E32">
        <w:rPr>
          <w:strike/>
        </w:rPr>
        <w:t>\NODE WITH PROJECTS\Login page\server\index.js</w:t>
      </w:r>
      <w:r w:rsidR="004A0E32">
        <w:rPr>
          <w:strike/>
        </w:rPr>
        <w:t>)</w:t>
      </w:r>
    </w:p>
    <w:p w14:paraId="3BB70C04" w14:textId="77777777" w:rsidR="009F03F6" w:rsidRPr="00C54FD0" w:rsidRDefault="009F03F6" w:rsidP="00646427">
      <w:pPr>
        <w:pStyle w:val="ListParagraph"/>
        <w:numPr>
          <w:ilvl w:val="0"/>
          <w:numId w:val="6"/>
        </w:numPr>
        <w:rPr>
          <w:strike/>
        </w:rPr>
      </w:pPr>
      <w:r>
        <w:t>Adding authorization middle ware at needed places</w:t>
      </w:r>
    </w:p>
    <w:p w14:paraId="7854BE5B" w14:textId="77777777" w:rsidR="00C54FD0" w:rsidRPr="00646427" w:rsidRDefault="00C54FD0" w:rsidP="00646427">
      <w:pPr>
        <w:pStyle w:val="ListParagraph"/>
        <w:numPr>
          <w:ilvl w:val="0"/>
          <w:numId w:val="6"/>
        </w:numPr>
        <w:rPr>
          <w:strike/>
        </w:rPr>
      </w:pPr>
      <w:r>
        <w:t>Finding data from database using params</w:t>
      </w:r>
    </w:p>
    <w:p w14:paraId="66179F25" w14:textId="77777777" w:rsidR="009F599B" w:rsidRDefault="002A6C85" w:rsidP="009F599B">
      <w:r>
        <w:t>REDIRECT</w:t>
      </w:r>
    </w:p>
    <w:p w14:paraId="33413279" w14:textId="77777777" w:rsidR="002A6C85" w:rsidRDefault="002A6C85" w:rsidP="009F599B">
      <w:r>
        <w:tab/>
      </w:r>
      <w:proofErr w:type="spellStart"/>
      <w:proofErr w:type="gramStart"/>
      <w:r>
        <w:t>Route:get</w:t>
      </w:r>
      <w:proofErr w:type="spellEnd"/>
      <w:proofErr w:type="gramEnd"/>
      <w:r>
        <w:t>(‘/dashboard’, function () ) {</w:t>
      </w:r>
    </w:p>
    <w:p w14:paraId="673A123D" w14:textId="77777777" w:rsidR="002A6C85" w:rsidRDefault="002A6C85" w:rsidP="009F599B">
      <w:r>
        <w:tab/>
      </w:r>
      <w:r>
        <w:tab/>
      </w:r>
      <w:proofErr w:type="spellStart"/>
      <w:r w:rsidR="00B87868">
        <w:t>res</w:t>
      </w:r>
      <w:r>
        <w:t>redirect</w:t>
      </w:r>
      <w:proofErr w:type="spellEnd"/>
      <w:r>
        <w:t>(‘home/dashboard’</w:t>
      </w:r>
      <w:proofErr w:type="gramStart"/>
      <w:r>
        <w:t>)</w:t>
      </w:r>
      <w:r w:rsidR="00B55692">
        <w:t>;</w:t>
      </w:r>
      <w:proofErr w:type="gramEnd"/>
    </w:p>
    <w:p w14:paraId="39DA9689" w14:textId="77777777" w:rsidR="00B55692" w:rsidRDefault="00B55692" w:rsidP="009F599B">
      <w:r>
        <w:tab/>
        <w:t>});</w:t>
      </w:r>
    </w:p>
    <w:p w14:paraId="11CDE096" w14:textId="77777777" w:rsidR="009F03F6" w:rsidRDefault="009F03F6" w:rsidP="009F599B">
      <w:r>
        <w:t>ADDING AUTHORIZATION</w:t>
      </w:r>
    </w:p>
    <w:p w14:paraId="222D93AA" w14:textId="77777777" w:rsidR="009F03F6" w:rsidRDefault="009F03F6" w:rsidP="009F599B">
      <w:r>
        <w:lastRenderedPageBreak/>
        <w:tab/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‘profile’ , [</w:t>
      </w:r>
      <w:proofErr w:type="spellStart"/>
      <w:r>
        <w:t>Usercontroller</w:t>
      </w:r>
      <w:proofErr w:type="spellEnd"/>
      <w:r>
        <w:t>::class , ‘show’] -&gt;middleware(‘auth’);</w:t>
      </w:r>
    </w:p>
    <w:p w14:paraId="4986AAF0" w14:textId="77777777" w:rsidR="00A62AE2" w:rsidRDefault="00A62AE2" w:rsidP="009F599B"/>
    <w:p w14:paraId="4E588C48" w14:textId="77777777" w:rsidR="00A62AE2" w:rsidRDefault="00A62AE2" w:rsidP="009F599B"/>
    <w:p w14:paraId="360A90DB" w14:textId="77777777" w:rsidR="00A62AE2" w:rsidRPr="00A77FAA" w:rsidRDefault="00A62AE2" w:rsidP="00A77FAA">
      <w:pPr>
        <w:jc w:val="center"/>
        <w:rPr>
          <w:color w:val="FF0000"/>
          <w:sz w:val="28"/>
          <w:szCs w:val="28"/>
        </w:rPr>
      </w:pPr>
      <w:r w:rsidRPr="00A77FAA">
        <w:rPr>
          <w:color w:val="FF0000"/>
          <w:sz w:val="28"/>
          <w:szCs w:val="28"/>
        </w:rPr>
        <w:t>CONTROLLERS</w:t>
      </w:r>
    </w:p>
    <w:p w14:paraId="4E63EE36" w14:textId="77777777" w:rsidR="00A62AE2" w:rsidRDefault="00A62AE2" w:rsidP="009F599B">
      <w:r>
        <w:t>SHOW PARTICULAR POST</w:t>
      </w:r>
      <w:r w:rsidR="00D36B8F">
        <w:t xml:space="preserve">- control application </w:t>
      </w:r>
    </w:p>
    <w:p w14:paraId="6AB6607C" w14:textId="77777777" w:rsidR="00997D99" w:rsidRDefault="00997D99" w:rsidP="009F599B">
      <w:r>
        <w:t xml:space="preserve">How </w:t>
      </w:r>
      <w:proofErr w:type="gramStart"/>
      <w:r>
        <w:t>to  create</w:t>
      </w:r>
      <w:proofErr w:type="gramEnd"/>
      <w:r>
        <w:t xml:space="preserve"> </w:t>
      </w:r>
      <w:proofErr w:type="spellStart"/>
      <w:r>
        <w:t>middlewares</w:t>
      </w:r>
      <w:proofErr w:type="spellEnd"/>
    </w:p>
    <w:p w14:paraId="71A07133" w14:textId="77777777" w:rsidR="00662605" w:rsidRDefault="00662605" w:rsidP="009F599B"/>
    <w:p w14:paraId="3323B0E8" w14:textId="77777777" w:rsidR="00662605" w:rsidRDefault="00662605" w:rsidP="00662605">
      <w:pPr>
        <w:jc w:val="center"/>
        <w:rPr>
          <w:color w:val="FF0000"/>
          <w:sz w:val="32"/>
          <w:szCs w:val="32"/>
        </w:rPr>
      </w:pPr>
      <w:r w:rsidRPr="00662605">
        <w:rPr>
          <w:color w:val="FF0000"/>
          <w:sz w:val="32"/>
          <w:szCs w:val="32"/>
          <w:highlight w:val="yellow"/>
        </w:rPr>
        <w:t>COOKIES</w:t>
      </w:r>
    </w:p>
    <w:p w14:paraId="7B468606" w14:textId="77777777" w:rsidR="00662605" w:rsidRPr="00662605" w:rsidRDefault="00662605" w:rsidP="00662605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662605">
        <w:rPr>
          <w:color w:val="000000" w:themeColor="text1"/>
          <w:sz w:val="32"/>
          <w:szCs w:val="32"/>
        </w:rPr>
        <w:t>setcookie</w:t>
      </w:r>
      <w:proofErr w:type="spellEnd"/>
      <w:r w:rsidRPr="00662605">
        <w:rPr>
          <w:color w:val="000000" w:themeColor="text1"/>
          <w:sz w:val="32"/>
          <w:szCs w:val="32"/>
        </w:rPr>
        <w:t>(</w:t>
      </w:r>
      <w:proofErr w:type="gramEnd"/>
      <w:r w:rsidRPr="00662605">
        <w:rPr>
          <w:color w:val="000000" w:themeColor="text1"/>
          <w:sz w:val="32"/>
          <w:szCs w:val="32"/>
        </w:rPr>
        <w:t xml:space="preserve">)  - function to set cookie </w:t>
      </w:r>
    </w:p>
    <w:p w14:paraId="5B909AE6" w14:textId="77777777" w:rsidR="00A62AE2" w:rsidRDefault="00064C66" w:rsidP="009F599B">
      <w:r>
        <w:t xml:space="preserve">ACCESSING COOKIES </w:t>
      </w:r>
    </w:p>
    <w:p w14:paraId="55935A2C" w14:textId="77777777" w:rsidR="00064C66" w:rsidRDefault="00064C66" w:rsidP="009F599B">
      <w:r>
        <w:t>Check if cookies enabled</w:t>
      </w:r>
    </w:p>
    <w:p w14:paraId="10F7240D" w14:textId="77777777" w:rsidR="00064C66" w:rsidRDefault="00064C66" w:rsidP="009F599B">
      <w:r>
        <w:t>Modify cookie value</w:t>
      </w:r>
    </w:p>
    <w:p w14:paraId="742EC6EF" w14:textId="77777777" w:rsidR="00064C66" w:rsidRDefault="00064C66" w:rsidP="009F599B">
      <w:r>
        <w:t>Removing cookies</w:t>
      </w:r>
    </w:p>
    <w:p w14:paraId="4192B237" w14:textId="77777777" w:rsidR="00F046B1" w:rsidRDefault="00F046B1" w:rsidP="009F599B"/>
    <w:p w14:paraId="33CBB755" w14:textId="77777777" w:rsidR="00F046B1" w:rsidRDefault="00F046B1" w:rsidP="009F599B">
      <w:r>
        <w:t>e.g.-</w:t>
      </w:r>
    </w:p>
    <w:p w14:paraId="2944F911" w14:textId="77777777" w:rsidR="00F046B1" w:rsidRPr="00F046B1" w:rsidRDefault="00F046B1" w:rsidP="009F599B">
      <w:pPr>
        <w:rPr>
          <w:u w:val="single"/>
        </w:rPr>
      </w:pPr>
      <w:r w:rsidRPr="00F046B1">
        <w:rPr>
          <w:u w:val="single"/>
        </w:rPr>
        <w:t>SETTING UP COOKIE</w:t>
      </w:r>
    </w:p>
    <w:p w14:paraId="5613DC10" w14:textId="77777777" w:rsidR="00F046B1" w:rsidRDefault="00F046B1" w:rsidP="009F599B">
      <w:proofErr w:type="spellStart"/>
      <w:r>
        <w:t>cookie_name</w:t>
      </w:r>
      <w:proofErr w:type="spellEnd"/>
      <w:r>
        <w:t xml:space="preserve"> = ‘adhiraj’</w:t>
      </w:r>
    </w:p>
    <w:p w14:paraId="52EE3850" w14:textId="77777777" w:rsidR="00F046B1" w:rsidRDefault="00F046B1" w:rsidP="009F599B">
      <w:proofErr w:type="spellStart"/>
      <w:r>
        <w:t>cookie_value</w:t>
      </w:r>
      <w:proofErr w:type="spellEnd"/>
      <w:r>
        <w:t xml:space="preserve"> = </w:t>
      </w:r>
      <w:proofErr w:type="gramStart"/>
      <w:r>
        <w:t xml:space="preserve">‘ </w:t>
      </w:r>
      <w:proofErr w:type="spellStart"/>
      <w:r>
        <w:t>lpu</w:t>
      </w:r>
      <w:proofErr w:type="spellEnd"/>
      <w:proofErr w:type="gramEnd"/>
      <w:r>
        <w:t xml:space="preserve"> student ‘</w:t>
      </w:r>
    </w:p>
    <w:p w14:paraId="17F3417D" w14:textId="77777777" w:rsidR="00F046B1" w:rsidRDefault="00F046B1" w:rsidP="009F599B">
      <w:proofErr w:type="spellStart"/>
      <w:proofErr w:type="gramStart"/>
      <w:r>
        <w:t>setcookie</w:t>
      </w:r>
      <w:proofErr w:type="spellEnd"/>
      <w:r>
        <w:t>(</w:t>
      </w:r>
      <w:proofErr w:type="spellStart"/>
      <w:proofErr w:type="gramEnd"/>
      <w:r>
        <w:t>cookie_name</w:t>
      </w:r>
      <w:proofErr w:type="spellEnd"/>
      <w:r>
        <w:t xml:space="preserve"> , </w:t>
      </w:r>
      <w:proofErr w:type="spellStart"/>
      <w:r>
        <w:t>cookie_value</w:t>
      </w:r>
      <w:proofErr w:type="spellEnd"/>
      <w:r>
        <w:t xml:space="preserve"> , time() + 3000)</w:t>
      </w:r>
    </w:p>
    <w:p w14:paraId="6A240584" w14:textId="77777777" w:rsidR="00ED2008" w:rsidRDefault="00ED2008" w:rsidP="009F599B"/>
    <w:p w14:paraId="02F48022" w14:textId="77777777" w:rsidR="00F046B1" w:rsidRDefault="00F046B1" w:rsidP="009F599B">
      <w:proofErr w:type="gramStart"/>
      <w:r>
        <w:t xml:space="preserve">if( </w:t>
      </w:r>
      <w:proofErr w:type="spellStart"/>
      <w:r>
        <w:t>isset</w:t>
      </w:r>
      <w:proofErr w:type="spellEnd"/>
      <w:proofErr w:type="gramEnd"/>
      <w:r>
        <w:t xml:space="preserve"> ( COOKIE (</w:t>
      </w:r>
      <w:proofErr w:type="spellStart"/>
      <w:r>
        <w:t>cookie_name</w:t>
      </w:r>
      <w:proofErr w:type="spellEnd"/>
      <w:r>
        <w:t>) ) )</w:t>
      </w:r>
    </w:p>
    <w:p w14:paraId="78E45065" w14:textId="77777777" w:rsidR="00F046B1" w:rsidRDefault="00F046B1" w:rsidP="009F599B">
      <w:r>
        <w:t>{</w:t>
      </w:r>
    </w:p>
    <w:p w14:paraId="69ED2DCC" w14:textId="77777777" w:rsidR="00F046B1" w:rsidRDefault="00F046B1" w:rsidP="009F599B">
      <w:r>
        <w:tab/>
        <w:t xml:space="preserve">Print </w:t>
      </w:r>
      <w:proofErr w:type="gramStart"/>
      <w:r>
        <w:t xml:space="preserve">( </w:t>
      </w:r>
      <w:proofErr w:type="spellStart"/>
      <w:r>
        <w:t>cookie</w:t>
      </w:r>
      <w:proofErr w:type="gramEnd"/>
      <w:r>
        <w:t>_name</w:t>
      </w:r>
      <w:proofErr w:type="spellEnd"/>
      <w:r>
        <w:t xml:space="preserve"> , “set”);</w:t>
      </w:r>
    </w:p>
    <w:p w14:paraId="4B02ECA9" w14:textId="77777777" w:rsidR="00F046B1" w:rsidRDefault="00F046B1" w:rsidP="009F599B">
      <w:r>
        <w:t>}</w:t>
      </w:r>
    </w:p>
    <w:p w14:paraId="4A3DEB68" w14:textId="77777777" w:rsidR="00F046B1" w:rsidRDefault="00F046B1" w:rsidP="009F599B">
      <w:r>
        <w:t xml:space="preserve">Else print </w:t>
      </w:r>
      <w:proofErr w:type="gramStart"/>
      <w:r>
        <w:t xml:space="preserve">( </w:t>
      </w:r>
      <w:proofErr w:type="spellStart"/>
      <w:r>
        <w:t>cookie</w:t>
      </w:r>
      <w:proofErr w:type="gramEnd"/>
      <w:r>
        <w:t>_name</w:t>
      </w:r>
      <w:proofErr w:type="spellEnd"/>
      <w:r>
        <w:t xml:space="preserve"> , “not set “);</w:t>
      </w:r>
    </w:p>
    <w:p w14:paraId="447CD0B8" w14:textId="77777777" w:rsidR="00F046B1" w:rsidRDefault="00F046B1" w:rsidP="009F599B"/>
    <w:p w14:paraId="035FF7D1" w14:textId="77777777" w:rsidR="005E588C" w:rsidRDefault="005E588C" w:rsidP="009F599B"/>
    <w:p w14:paraId="13B2BFA8" w14:textId="77777777" w:rsidR="005E588C" w:rsidRDefault="005E588C" w:rsidP="009F599B"/>
    <w:p w14:paraId="4B6F4262" w14:textId="77777777" w:rsidR="005E588C" w:rsidRDefault="005E588C" w:rsidP="005E588C">
      <w:pPr>
        <w:ind w:left="4320"/>
        <w:rPr>
          <w:color w:val="FF0000"/>
          <w:sz w:val="32"/>
          <w:szCs w:val="32"/>
        </w:rPr>
      </w:pPr>
      <w:r w:rsidRPr="005E588C">
        <w:rPr>
          <w:color w:val="FF0000"/>
          <w:sz w:val="32"/>
          <w:szCs w:val="32"/>
          <w:highlight w:val="yellow"/>
        </w:rPr>
        <w:lastRenderedPageBreak/>
        <w:t>SESSION</w:t>
      </w:r>
      <w:r w:rsidRPr="005E588C">
        <w:rPr>
          <w:color w:val="FF0000"/>
          <w:sz w:val="32"/>
          <w:szCs w:val="32"/>
        </w:rPr>
        <w:t xml:space="preserve"> </w:t>
      </w:r>
    </w:p>
    <w:p w14:paraId="065285D8" w14:textId="77777777" w:rsidR="005E588C" w:rsidRDefault="005E588C" w:rsidP="005E588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Deleting data when exit the screen </w:t>
      </w:r>
    </w:p>
    <w:p w14:paraId="26E55396" w14:textId="77777777" w:rsidR="005E588C" w:rsidRDefault="005E588C" w:rsidP="005E588C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Session_</w:t>
      </w:r>
      <w:proofErr w:type="gramStart"/>
      <w:r>
        <w:rPr>
          <w:color w:val="FF0000"/>
          <w:sz w:val="32"/>
          <w:szCs w:val="32"/>
        </w:rPr>
        <w:t>destroy</w:t>
      </w:r>
      <w:proofErr w:type="spellEnd"/>
      <w:r>
        <w:rPr>
          <w:color w:val="FF0000"/>
          <w:sz w:val="32"/>
          <w:szCs w:val="32"/>
        </w:rPr>
        <w:t>(</w:t>
      </w:r>
      <w:proofErr w:type="gramEnd"/>
      <w:r>
        <w:rPr>
          <w:color w:val="FF0000"/>
          <w:sz w:val="32"/>
          <w:szCs w:val="32"/>
        </w:rPr>
        <w:t>) to delete data stored</w:t>
      </w:r>
    </w:p>
    <w:p w14:paraId="46C46A19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SETTING UP LOCAL STORAGE </w:t>
      </w:r>
      <w:proofErr w:type="gramStart"/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COOKIE ,</w:t>
      </w:r>
      <w:proofErr w:type="gramEnd"/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NEVER EXPIRES , SAVED ON BROWSER</w:t>
      </w:r>
    </w:p>
    <w:p w14:paraId="78271B4B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localStorage.setItem</w:t>
      </w:r>
      <w:proofErr w:type="spell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"adhiraj"</w:t>
      </w:r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4F00C3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localStorage.getItem</w:t>
      </w:r>
      <w:proofErr w:type="spell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DCFDB2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localStorage.removeItem</w:t>
      </w:r>
      <w:proofErr w:type="spell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FD9319" w14:textId="77777777" w:rsidR="0080190C" w:rsidRPr="0080190C" w:rsidRDefault="0080190C" w:rsidP="008019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0DC1A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----------------SESSION ----------------</w:t>
      </w:r>
    </w:p>
    <w:p w14:paraId="7708D039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SESSION STORAGE </w:t>
      </w:r>
      <w:proofErr w:type="gramStart"/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COOKIE ,</w:t>
      </w:r>
      <w:proofErr w:type="gramEnd"/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WORKS TILL TAB IS OPEN , SAVED ON BROWSER THEN GETS DELETED</w:t>
      </w:r>
    </w:p>
    <w:p w14:paraId="2829016F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sessionStorage.setItem</w:t>
      </w:r>
      <w:proofErr w:type="spell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"ADHIRAJ"</w:t>
      </w:r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28DA5D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</w:t>
      </w: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sessionStorage.getItem</w:t>
      </w:r>
      <w:proofErr w:type="spell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4DEFDC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sessionStorage.removeItem</w:t>
      </w:r>
      <w:proofErr w:type="spell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F7AF19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sessionStorage.clear</w:t>
      </w:r>
      <w:proofErr w:type="spell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054CAA" w14:textId="77777777" w:rsidR="0080190C" w:rsidRPr="0080190C" w:rsidRDefault="0080190C" w:rsidP="008019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AF5E5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Get the text field that we're going to track</w:t>
      </w:r>
    </w:p>
    <w:p w14:paraId="75980763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 = </w:t>
      </w:r>
      <w:proofErr w:type="spellStart"/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05FD1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8C2B2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See if we have an autosave value</w:t>
      </w:r>
    </w:p>
    <w:p w14:paraId="62620479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(this will only happen if the page is accidentally refreshed)</w:t>
      </w:r>
    </w:p>
    <w:p w14:paraId="65527FAE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sessionStorage.getItem</w:t>
      </w:r>
      <w:proofErr w:type="spell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"autosave"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8F91B5E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Restore the contents of the text field</w:t>
      </w:r>
    </w:p>
    <w:p w14:paraId="779BA0DD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field.value</w:t>
      </w:r>
      <w:proofErr w:type="spell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sessionStorage.getItem</w:t>
      </w:r>
      <w:proofErr w:type="spell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"autosave"</w:t>
      </w:r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773593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4F027A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EAD07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Listen for changes in the text field</w:t>
      </w:r>
    </w:p>
    <w:p w14:paraId="1DE0D3EB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field.addEventListener</w:t>
      </w:r>
      <w:proofErr w:type="spellEnd"/>
      <w:proofErr w:type="gram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9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52E8F4C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And save the results into the session storage object</w:t>
      </w:r>
    </w:p>
    <w:p w14:paraId="763C47E6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sessionStorage.setItem</w:t>
      </w:r>
      <w:proofErr w:type="spell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"autosave"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field.value</w:t>
      </w:r>
      <w:proofErr w:type="spellEnd"/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9F34F9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3BFF605" w14:textId="77777777" w:rsidR="0080190C" w:rsidRPr="0080190C" w:rsidRDefault="0080190C" w:rsidP="008019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64DF530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//------------------COOKIES----------------</w:t>
      </w:r>
    </w:p>
    <w:p w14:paraId="77C3E96F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COOKIES SAVED ON BROWSER AND </w:t>
      </w:r>
      <w:proofErr w:type="gramStart"/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SERVER ,</w:t>
      </w:r>
      <w:proofErr w:type="gramEnd"/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SAVES  INFO </w:t>
      </w:r>
    </w:p>
    <w:p w14:paraId="31DF2D9A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document.cookie</w:t>
      </w:r>
      <w:proofErr w:type="spellEnd"/>
      <w:proofErr w:type="gram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'name=adhiraj ; expires = '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0190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Date(</w:t>
      </w:r>
      <w:r w:rsidRPr="0080190C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1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19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toUTCString</w:t>
      </w:r>
      <w:proofErr w:type="spell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E54489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document.cookie</w:t>
      </w:r>
      <w:proofErr w:type="spellEnd"/>
      <w:proofErr w:type="gram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pratap</w:t>
      </w:r>
      <w:proofErr w:type="spellEnd"/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singh</w:t>
      </w:r>
      <w:proofErr w:type="spellEnd"/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; expires = '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0190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Date(</w:t>
      </w:r>
      <w:r w:rsidRPr="0080190C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1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1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toUTCString</w:t>
      </w:r>
      <w:proofErr w:type="spell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832292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21CF9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console.log(</w:t>
      </w:r>
      <w:proofErr w:type="spellStart"/>
      <w:proofErr w:type="gramStart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document.cookie</w:t>
      </w:r>
      <w:proofErr w:type="spellEnd"/>
      <w:proofErr w:type="gramEnd"/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E3F72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4BABB" w14:textId="77777777" w:rsidR="0080190C" w:rsidRPr="005E588C" w:rsidRDefault="0080190C" w:rsidP="005E588C">
      <w:pPr>
        <w:rPr>
          <w:color w:val="FF0000"/>
          <w:sz w:val="32"/>
          <w:szCs w:val="32"/>
        </w:rPr>
      </w:pPr>
    </w:p>
    <w:p w14:paraId="203C4D66" w14:textId="77777777" w:rsidR="0071632B" w:rsidRPr="002B69A6" w:rsidRDefault="002B69A6" w:rsidP="002B69A6">
      <w:pPr>
        <w:jc w:val="center"/>
        <w:rPr>
          <w:color w:val="FF0000"/>
          <w:sz w:val="32"/>
          <w:szCs w:val="32"/>
        </w:rPr>
      </w:pPr>
      <w:r w:rsidRPr="002B69A6">
        <w:rPr>
          <w:color w:val="FF0000"/>
          <w:sz w:val="32"/>
          <w:szCs w:val="32"/>
          <w:highlight w:val="yellow"/>
        </w:rPr>
        <w:t xml:space="preserve">HTTP FILES UPLOAD </w:t>
      </w:r>
      <w:proofErr w:type="gramStart"/>
      <w:r w:rsidRPr="002B69A6">
        <w:rPr>
          <w:color w:val="FF0000"/>
          <w:sz w:val="32"/>
          <w:szCs w:val="32"/>
          <w:highlight w:val="yellow"/>
        </w:rPr>
        <w:t>( ARRAY</w:t>
      </w:r>
      <w:proofErr w:type="gramEnd"/>
      <w:r w:rsidRPr="002B69A6">
        <w:rPr>
          <w:color w:val="FF0000"/>
          <w:sz w:val="32"/>
          <w:szCs w:val="32"/>
          <w:highlight w:val="yellow"/>
        </w:rPr>
        <w:t>)</w:t>
      </w:r>
    </w:p>
    <w:p w14:paraId="4471F964" w14:textId="77777777" w:rsidR="002B69A6" w:rsidRDefault="002B69A6" w:rsidP="009F599B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Pathinfo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function </w:t>
      </w:r>
    </w:p>
    <w:p w14:paraId="63793D6A" w14:textId="77777777" w:rsidR="002B69A6" w:rsidRPr="002B69A6" w:rsidRDefault="002B69A6" w:rsidP="009F599B">
      <w:pPr>
        <w:rPr>
          <w:color w:val="000000" w:themeColor="text1"/>
        </w:rPr>
      </w:pPr>
    </w:p>
    <w:p w14:paraId="3D3609FD" w14:textId="77777777" w:rsidR="0071632B" w:rsidRDefault="0071632B" w:rsidP="009F599B"/>
    <w:p w14:paraId="5D29F9C3" w14:textId="77777777" w:rsidR="0071632B" w:rsidRDefault="0071632B" w:rsidP="009F599B"/>
    <w:p w14:paraId="2E5F994A" w14:textId="77777777" w:rsidR="0071632B" w:rsidRDefault="0071632B" w:rsidP="009F599B"/>
    <w:p w14:paraId="2488717E" w14:textId="77777777" w:rsidR="0071632B" w:rsidRDefault="0071632B" w:rsidP="009F599B"/>
    <w:p w14:paraId="2176BECD" w14:textId="77777777" w:rsidR="0071632B" w:rsidRDefault="0071632B" w:rsidP="009F599B"/>
    <w:p w14:paraId="638271A6" w14:textId="77777777" w:rsidR="0071632B" w:rsidRDefault="0071632B" w:rsidP="009F599B"/>
    <w:p w14:paraId="1E4EC978" w14:textId="77777777" w:rsidR="0071632B" w:rsidRDefault="0071632B" w:rsidP="009F599B"/>
    <w:p w14:paraId="4F93C41B" w14:textId="77777777" w:rsidR="0071632B" w:rsidRDefault="0071632B" w:rsidP="009F599B"/>
    <w:p w14:paraId="72D70C88" w14:textId="77777777" w:rsidR="0071632B" w:rsidRDefault="0071632B" w:rsidP="009F599B"/>
    <w:p w14:paraId="3F08BD9C" w14:textId="77777777" w:rsidR="003408BB" w:rsidRDefault="003408BB" w:rsidP="003408BB">
      <w:pPr>
        <w:jc w:val="center"/>
        <w:rPr>
          <w:color w:val="FF0000"/>
        </w:rPr>
      </w:pPr>
      <w:r w:rsidRPr="003408BB">
        <w:rPr>
          <w:color w:val="FF0000"/>
          <w:highlight w:val="yellow"/>
        </w:rPr>
        <w:t>FORMS</w:t>
      </w:r>
    </w:p>
    <w:p w14:paraId="4D5EDB6B" w14:textId="77777777" w:rsidR="003408BB" w:rsidRDefault="00AC2FA8" w:rsidP="003408BB">
      <w:pPr>
        <w:rPr>
          <w:color w:val="000000" w:themeColor="text1"/>
        </w:rPr>
      </w:pPr>
      <w:r>
        <w:rPr>
          <w:color w:val="000000" w:themeColor="text1"/>
        </w:rPr>
        <w:t xml:space="preserve">FORM VALIDATION </w:t>
      </w:r>
    </w:p>
    <w:p w14:paraId="4B14783B" w14:textId="77777777" w:rsidR="00F046B1" w:rsidRDefault="00F046B1" w:rsidP="003408BB">
      <w:pPr>
        <w:rPr>
          <w:color w:val="000000" w:themeColor="text1"/>
        </w:rPr>
      </w:pPr>
      <w:r>
        <w:rPr>
          <w:color w:val="000000" w:themeColor="text1"/>
        </w:rPr>
        <w:t>COOKIES</w:t>
      </w:r>
    </w:p>
    <w:p w14:paraId="6B553989" w14:textId="77777777" w:rsidR="003408BB" w:rsidRDefault="003B42CC" w:rsidP="003408BB">
      <w:pPr>
        <w:rPr>
          <w:color w:val="FFFFFF" w:themeColor="background1"/>
        </w:rPr>
      </w:pPr>
      <w:r w:rsidRPr="003408BB">
        <w:rPr>
          <w:color w:val="FFFFFF" w:themeColor="background1"/>
        </w:rPr>
        <w:t>O</w:t>
      </w:r>
    </w:p>
    <w:p w14:paraId="3F8D2F43" w14:textId="77777777" w:rsidR="003B42CC" w:rsidRDefault="003B42CC" w:rsidP="003408BB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C1A56E" wp14:editId="45F4576F">
                <wp:simplePos x="0" y="0"/>
                <wp:positionH relativeFrom="column">
                  <wp:posOffset>1442091</wp:posOffset>
                </wp:positionH>
                <wp:positionV relativeFrom="paragraph">
                  <wp:posOffset>-31212</wp:posOffset>
                </wp:positionV>
                <wp:extent cx="3240720" cy="372240"/>
                <wp:effectExtent l="57150" t="38100" r="55245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4072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310E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12.85pt;margin-top:-3.15pt;width:256.55pt;height:3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">
                <v:imagedata r:id="rId6" o:title=""/>
              </v:shape>
            </w:pict>
          </mc:Fallback>
        </mc:AlternateConten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</w:p>
    <w:p w14:paraId="265AE5CC" w14:textId="77777777" w:rsidR="003B42CC" w:rsidRDefault="003B42CC" w:rsidP="003B42CC">
      <w:pPr>
        <w:ind w:left="2880" w:firstLine="720"/>
        <w:rPr>
          <w:color w:val="FFFFFF" w:themeColor="background1"/>
        </w:rPr>
      </w:pPr>
      <w:r w:rsidRPr="003B42CC">
        <w:rPr>
          <w:color w:val="000000" w:themeColor="text1"/>
        </w:rPr>
        <w:t>STUDENT MANAGEMENT SSTEM</w:t>
      </w:r>
    </w:p>
    <w:p w14:paraId="082E8F64" w14:textId="77777777" w:rsidR="003B42CC" w:rsidRDefault="003B42CC" w:rsidP="003408BB">
      <w:pPr>
        <w:rPr>
          <w:color w:val="FFFFFF" w:themeColor="background1"/>
        </w:rPr>
      </w:pPr>
    </w:p>
    <w:p w14:paraId="7D3F9F5B" w14:textId="77777777" w:rsidR="003B42CC" w:rsidRPr="003B42CC" w:rsidRDefault="003B42CC" w:rsidP="003408BB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CB1B6F" wp14:editId="0FE85090">
                <wp:simplePos x="0" y="0"/>
                <wp:positionH relativeFrom="column">
                  <wp:posOffset>1812171</wp:posOffset>
                </wp:positionH>
                <wp:positionV relativeFrom="paragraph">
                  <wp:posOffset>30528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C9BC8" id="Ink 11" o:spid="_x0000_s1026" type="#_x0000_t75" style="position:absolute;margin-left:142pt;margin-top:1.7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toCaG7sBAABdBAAAEAAAAAAAAAAAAAAAAADQAwAAZHJzL2luay9pbmsxLnht&#10;bFBLAQItABQABgAIAAAAIQCBAJfy4AAAAAcBAAAPAAAAAAAAAAAAAAAAALkFAABkcnMvZG93bnJl&#10;di54bWxQSwECLQAUAAYACAAAACEAeRi8nb8AAAAhAQAAGQAAAAAAAAAAAAAAAADGBgAAZHJzL19y&#10;ZWxzL2Uyb0RvYy54bWwucmVsc1BLBQYAAAAABgAGAHgBAAC8BwAAAAA=&#10;">
                <v:imagedata r:id="rId8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E67529E" wp14:editId="3CD95AFB">
                <wp:simplePos x="0" y="0"/>
                <wp:positionH relativeFrom="column">
                  <wp:posOffset>2361565</wp:posOffset>
                </wp:positionH>
                <wp:positionV relativeFrom="paragraph">
                  <wp:posOffset>-24130</wp:posOffset>
                </wp:positionV>
                <wp:extent cx="1330780" cy="503355"/>
                <wp:effectExtent l="38100" t="57150" r="41275" b="495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30780" cy="50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ED241" id="Ink 10" o:spid="_x0000_s1026" type="#_x0000_t75" style="position:absolute;margin-left:185.25pt;margin-top:-2.6pt;width:106.2pt;height:4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">
                <v:imagedata r:id="rId10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9841204" wp14:editId="5AB4248E">
                <wp:simplePos x="0" y="0"/>
                <wp:positionH relativeFrom="column">
                  <wp:posOffset>1457211</wp:posOffset>
                </wp:positionH>
                <wp:positionV relativeFrom="paragraph">
                  <wp:posOffset>-138672</wp:posOffset>
                </wp:positionV>
                <wp:extent cx="681120" cy="731160"/>
                <wp:effectExtent l="38100" t="57150" r="43180" b="501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1120" cy="73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A1080" id="Ink 7" o:spid="_x0000_s1026" type="#_x0000_t75" style="position:absolute;margin-left:114.05pt;margin-top:-11.6pt;width:55.05pt;height:5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">
                <v:imagedata r:id="rId12" o:title=""/>
              </v:shape>
            </w:pict>
          </mc:Fallback>
        </mc:AlternateContent>
      </w:r>
      <w:r w:rsidRPr="003B42CC">
        <w:rPr>
          <w:color w:val="FF0000"/>
          <w:highlight w:val="yellow"/>
        </w:rPr>
        <w:t>PROJECT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PRESENT</w:t>
      </w:r>
      <w:r>
        <w:rPr>
          <w:color w:val="FF0000"/>
        </w:rPr>
        <w:tab/>
        <w:t>ABSENT</w:t>
      </w:r>
      <w:r>
        <w:rPr>
          <w:color w:val="FF0000"/>
        </w:rPr>
        <w:tab/>
      </w:r>
      <w:r>
        <w:rPr>
          <w:color w:val="FF0000"/>
        </w:rPr>
        <w:tab/>
        <w:t>TOTAL STUDENTS PRESENT</w:t>
      </w:r>
    </w:p>
    <w:p w14:paraId="0CD15076" w14:textId="77777777" w:rsidR="003B42CC" w:rsidRDefault="003B42CC" w:rsidP="009F599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EB343A" wp14:editId="193F6A57">
                <wp:simplePos x="0" y="0"/>
                <wp:positionH relativeFrom="column">
                  <wp:posOffset>2127891</wp:posOffset>
                </wp:positionH>
                <wp:positionV relativeFrom="paragraph">
                  <wp:posOffset>-483822</wp:posOffset>
                </wp:positionV>
                <wp:extent cx="43920" cy="1425960"/>
                <wp:effectExtent l="57150" t="38100" r="51435" b="41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920" cy="14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2CFBB" id="Ink 4" o:spid="_x0000_s1026" type="#_x0000_t75" style="position:absolute;margin-left:166.85pt;margin-top:-38.8pt;width:4.85pt;height:11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DF5A35" wp14:editId="03946B7D">
                <wp:simplePos x="0" y="0"/>
                <wp:positionH relativeFrom="column">
                  <wp:posOffset>141411</wp:posOffset>
                </wp:positionH>
                <wp:positionV relativeFrom="paragraph">
                  <wp:posOffset>201978</wp:posOffset>
                </wp:positionV>
                <wp:extent cx="1355400" cy="55080"/>
                <wp:effectExtent l="76200" t="133350" r="111760" b="173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554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40ED6" id="Ink 2" o:spid="_x0000_s1026" type="#_x0000_t75" style="position:absolute;margin-left:6.9pt;margin-top:7.4pt;width:115.2pt;height: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">
                <v:imagedata r:id="rId16" o:title=""/>
              </v:shape>
            </w:pict>
          </mc:Fallback>
        </mc:AlternateContent>
      </w:r>
      <w:r>
        <w:t>ATTENDANCE FORM</w:t>
      </w:r>
      <w:r>
        <w:tab/>
        <w:t xml:space="preserve">      DATE</w:t>
      </w:r>
    </w:p>
    <w:p w14:paraId="55086FA5" w14:textId="77777777" w:rsidR="003B42CC" w:rsidRDefault="003B42CC" w:rsidP="009F599B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EC51C8" wp14:editId="580A4869">
                <wp:simplePos x="0" y="0"/>
                <wp:positionH relativeFrom="column">
                  <wp:posOffset>3799011</wp:posOffset>
                </wp:positionH>
                <wp:positionV relativeFrom="paragraph">
                  <wp:posOffset>-601092</wp:posOffset>
                </wp:positionV>
                <wp:extent cx="114840" cy="1295280"/>
                <wp:effectExtent l="38100" t="38100" r="57150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840" cy="12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6CA8D" id="Ink 6" o:spid="_x0000_s1026" type="#_x0000_t75" style="position:absolute;margin-left:298.45pt;margin-top:-48.05pt;width:10.5pt;height:10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88CD92" wp14:editId="24432352">
                <wp:simplePos x="0" y="0"/>
                <wp:positionH relativeFrom="column">
                  <wp:posOffset>1318971</wp:posOffset>
                </wp:positionH>
                <wp:positionV relativeFrom="paragraph">
                  <wp:posOffset>-867852</wp:posOffset>
                </wp:positionV>
                <wp:extent cx="3339720" cy="1852200"/>
                <wp:effectExtent l="38100" t="38100" r="51435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39720" cy="18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F1E42" id="Ink 3" o:spid="_x0000_s1026" type="#_x0000_t75" style="position:absolute;margin-left:103.15pt;margin-top:-69.05pt;width:264.35pt;height:14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AECCFE" wp14:editId="52FAFBB2">
                <wp:simplePos x="0" y="0"/>
                <wp:positionH relativeFrom="column">
                  <wp:posOffset>54291</wp:posOffset>
                </wp:positionH>
                <wp:positionV relativeFrom="paragraph">
                  <wp:posOffset>46548</wp:posOffset>
                </wp:positionV>
                <wp:extent cx="566640" cy="234720"/>
                <wp:effectExtent l="95250" t="152400" r="119380" b="1657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664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BD4B8" id="Ink 1" o:spid="_x0000_s1026" type="#_x0000_t75" style="position:absolute;margin-left:0;margin-top:-4.85pt;width:53.1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">
                <v:imagedata r:id="rId22" o:title=""/>
              </v:shape>
            </w:pict>
          </mc:Fallback>
        </mc:AlternateContent>
      </w:r>
    </w:p>
    <w:p w14:paraId="3FAFF04C" w14:textId="77777777" w:rsidR="0071632B" w:rsidRDefault="0071632B" w:rsidP="009F599B"/>
    <w:p w14:paraId="5BA267E7" w14:textId="77777777" w:rsidR="0071632B" w:rsidRDefault="00052321" w:rsidP="009F599B">
      <w:r>
        <w:t xml:space="preserve">LOGIN PAGE - </w:t>
      </w:r>
    </w:p>
    <w:p w14:paraId="0078F006" w14:textId="77777777" w:rsidR="0071632B" w:rsidRDefault="0071632B" w:rsidP="009F599B"/>
    <w:p w14:paraId="3A9CC742" w14:textId="77777777" w:rsidR="0071632B" w:rsidRDefault="0071632B" w:rsidP="009F599B"/>
    <w:p w14:paraId="2B9507D8" w14:textId="77777777" w:rsidR="0071632B" w:rsidRDefault="0071632B" w:rsidP="009F599B"/>
    <w:p w14:paraId="0F5AB8BF" w14:textId="77777777" w:rsidR="0071632B" w:rsidRDefault="0071632B" w:rsidP="009F599B"/>
    <w:p w14:paraId="266E319C" w14:textId="77777777" w:rsidR="0071632B" w:rsidRDefault="0071632B" w:rsidP="009F599B"/>
    <w:p w14:paraId="6C71E651" w14:textId="77777777" w:rsidR="0071632B" w:rsidRPr="0071632B" w:rsidRDefault="0071632B" w:rsidP="0071632B">
      <w:pPr>
        <w:jc w:val="center"/>
        <w:rPr>
          <w:color w:val="FF0000"/>
          <w:sz w:val="28"/>
          <w:szCs w:val="28"/>
        </w:rPr>
      </w:pPr>
      <w:r w:rsidRPr="0071632B">
        <w:rPr>
          <w:color w:val="FF0000"/>
          <w:sz w:val="28"/>
          <w:szCs w:val="28"/>
          <w:highlight w:val="yellow"/>
        </w:rPr>
        <w:t>KEY TERMS</w:t>
      </w:r>
    </w:p>
    <w:p w14:paraId="689D978D" w14:textId="77777777" w:rsidR="0071632B" w:rsidRDefault="0071632B" w:rsidP="009F599B">
      <w:r>
        <w:t xml:space="preserve">BODY PARSER – parses data </w:t>
      </w:r>
      <w:proofErr w:type="gramStart"/>
      <w:r>
        <w:t>of  body</w:t>
      </w:r>
      <w:proofErr w:type="gramEnd"/>
      <w:r>
        <w:t xml:space="preserve">  , to get access to data we need body parser middleware.</w:t>
      </w:r>
    </w:p>
    <w:p w14:paraId="00CBEC3F" w14:textId="77777777" w:rsidR="009F644D" w:rsidRDefault="009F644D" w:rsidP="009F599B">
      <w:r>
        <w:t xml:space="preserve">COOKIES </w:t>
      </w:r>
      <w:proofErr w:type="gramStart"/>
      <w:r>
        <w:t>-  attaching</w:t>
      </w:r>
      <w:proofErr w:type="gramEnd"/>
      <w:r>
        <w:t xml:space="preserve"> cookies</w:t>
      </w:r>
    </w:p>
    <w:p w14:paraId="2A32CF35" w14:textId="77777777" w:rsidR="00966483" w:rsidRDefault="00966483" w:rsidP="009F599B">
      <w:r>
        <w:t>We can use .env file to make connection with database</w:t>
      </w:r>
    </w:p>
    <w:p w14:paraId="7A43DF12" w14:textId="77777777" w:rsidR="002A6C85" w:rsidRDefault="002A6C85" w:rsidP="009F599B">
      <w:r>
        <w:t xml:space="preserve">Call by </w:t>
      </w:r>
      <w:proofErr w:type="gramStart"/>
      <w:r>
        <w:t>value ,</w:t>
      </w:r>
      <w:proofErr w:type="gramEnd"/>
      <w:r>
        <w:t xml:space="preserve"> call by reference </w:t>
      </w:r>
    </w:p>
    <w:p w14:paraId="18D1B170" w14:textId="77777777" w:rsidR="002A6C85" w:rsidRDefault="002A6C85" w:rsidP="009F599B">
      <w:r>
        <w:t xml:space="preserve">Strict </w:t>
      </w:r>
    </w:p>
    <w:p w14:paraId="3F90C32B" w14:textId="77777777" w:rsidR="00ED2008" w:rsidRDefault="00ED2008" w:rsidP="009F599B">
      <w:r>
        <w:t>Params -parameters</w:t>
      </w:r>
    </w:p>
    <w:p w14:paraId="2F9C2C47" w14:textId="77777777" w:rsidR="007067F5" w:rsidRDefault="007067F5" w:rsidP="009F599B"/>
    <w:p w14:paraId="155B699A" w14:textId="77777777" w:rsidR="007067F5" w:rsidRDefault="007067F5" w:rsidP="009F599B"/>
    <w:p w14:paraId="6EEEE932" w14:textId="77777777" w:rsidR="0071632B" w:rsidRDefault="0071632B" w:rsidP="009F599B"/>
    <w:p w14:paraId="5E752277" w14:textId="77777777" w:rsidR="00A03A96" w:rsidRDefault="00A03A96" w:rsidP="009F599B"/>
    <w:p w14:paraId="4EB82072" w14:textId="77777777" w:rsidR="00A03A96" w:rsidRPr="00A03A96" w:rsidRDefault="00A03A96" w:rsidP="00A03A96">
      <w:pPr>
        <w:jc w:val="center"/>
        <w:rPr>
          <w:color w:val="FF0000"/>
          <w:sz w:val="32"/>
          <w:szCs w:val="32"/>
        </w:rPr>
      </w:pPr>
      <w:r w:rsidRPr="00A03A96">
        <w:rPr>
          <w:color w:val="FF0000"/>
          <w:sz w:val="32"/>
          <w:szCs w:val="32"/>
          <w:highlight w:val="yellow"/>
        </w:rPr>
        <w:t>REGEX</w:t>
      </w:r>
    </w:p>
    <w:p w14:paraId="08C1A0DD" w14:textId="77777777" w:rsidR="00A03A96" w:rsidRDefault="00A03A96" w:rsidP="009F59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Preg_match</w:t>
      </w:r>
      <w:proofErr w:type="spellEnd"/>
    </w:p>
    <w:p w14:paraId="074503E6" w14:textId="77777777" w:rsidR="00A03A96" w:rsidRDefault="00A03A96" w:rsidP="009F59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Match_all</w:t>
      </w:r>
      <w:proofErr w:type="spellEnd"/>
    </w:p>
    <w:p w14:paraId="7DB33836" w14:textId="77777777" w:rsidR="007067F5" w:rsidRPr="00A03A96" w:rsidRDefault="007067F5" w:rsidP="009F599B">
      <w:pPr>
        <w:rPr>
          <w:sz w:val="24"/>
          <w:szCs w:val="24"/>
        </w:rPr>
      </w:pPr>
      <w:r>
        <w:rPr>
          <w:sz w:val="24"/>
          <w:szCs w:val="24"/>
        </w:rPr>
        <w:t>Many others …</w:t>
      </w:r>
      <w:proofErr w:type="gramStart"/>
      <w:r>
        <w:rPr>
          <w:sz w:val="24"/>
          <w:szCs w:val="24"/>
        </w:rPr>
        <w:t>…..</w:t>
      </w:r>
      <w:proofErr w:type="gramEnd"/>
    </w:p>
    <w:p w14:paraId="5F806F85" w14:textId="77777777" w:rsidR="00A03A96" w:rsidRDefault="00A03A96" w:rsidP="009F599B"/>
    <w:p w14:paraId="5D431D8D" w14:textId="77777777" w:rsidR="00E84E1A" w:rsidRDefault="00E84E1A" w:rsidP="009F599B"/>
    <w:p w14:paraId="72D19B10" w14:textId="77777777" w:rsidR="00E84E1A" w:rsidRPr="00E84E1A" w:rsidRDefault="00E84E1A" w:rsidP="00E84E1A">
      <w:pPr>
        <w:jc w:val="center"/>
        <w:rPr>
          <w:color w:val="FF0000"/>
          <w:sz w:val="28"/>
          <w:szCs w:val="28"/>
        </w:rPr>
      </w:pPr>
      <w:r w:rsidRPr="00E84E1A">
        <w:rPr>
          <w:color w:val="FF0000"/>
          <w:sz w:val="28"/>
          <w:szCs w:val="28"/>
          <w:highlight w:val="yellow"/>
        </w:rPr>
        <w:t>FILTERS</w:t>
      </w:r>
    </w:p>
    <w:p w14:paraId="6E36A3C7" w14:textId="77777777" w:rsidR="00E84E1A" w:rsidRDefault="00E84E1A" w:rsidP="009F599B">
      <w:pPr>
        <w:rPr>
          <w:color w:val="000000" w:themeColor="text1"/>
        </w:rPr>
      </w:pPr>
      <w:r>
        <w:rPr>
          <w:color w:val="000000" w:themeColor="text1"/>
        </w:rPr>
        <w:t xml:space="preserve">VALIDATING DATA - CHECKING IF DATA IS IN PROPER FORMAT </w:t>
      </w:r>
    </w:p>
    <w:p w14:paraId="413609F2" w14:textId="77777777" w:rsidR="00E84E1A" w:rsidRDefault="00E84E1A" w:rsidP="009F599B">
      <w:pPr>
        <w:rPr>
          <w:color w:val="000000" w:themeColor="text1"/>
        </w:rPr>
      </w:pPr>
      <w:r>
        <w:rPr>
          <w:color w:val="000000" w:themeColor="text1"/>
        </w:rPr>
        <w:t xml:space="preserve">SANITIZING DATA – REMOVE ILLEGAL CHARACTER FROM DATA </w:t>
      </w:r>
    </w:p>
    <w:p w14:paraId="51285E1B" w14:textId="77777777" w:rsidR="00E84E1A" w:rsidRDefault="00E84E1A" w:rsidP="009F599B">
      <w:pPr>
        <w:rPr>
          <w:color w:val="000000" w:themeColor="text1"/>
        </w:rPr>
      </w:pPr>
    </w:p>
    <w:p w14:paraId="14AF1FCE" w14:textId="77777777" w:rsidR="00E84E1A" w:rsidRDefault="00E84E1A" w:rsidP="009F599B">
      <w:pPr>
        <w:rPr>
          <w:color w:val="000000" w:themeColor="text1"/>
        </w:rPr>
      </w:pPr>
      <w:proofErr w:type="spellStart"/>
      <w:r>
        <w:rPr>
          <w:color w:val="000000" w:themeColor="text1"/>
        </w:rPr>
        <w:t>Filter_</w:t>
      </w:r>
      <w:proofErr w:type="gramStart"/>
      <w:r>
        <w:rPr>
          <w:color w:val="000000" w:themeColor="text1"/>
        </w:rPr>
        <w:t>var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– in PHP – validate and </w:t>
      </w:r>
      <w:proofErr w:type="spellStart"/>
      <w:r>
        <w:rPr>
          <w:color w:val="000000" w:themeColor="text1"/>
        </w:rPr>
        <w:t>sanitzation</w:t>
      </w:r>
      <w:proofErr w:type="spellEnd"/>
    </w:p>
    <w:p w14:paraId="1D63EE31" w14:textId="77777777" w:rsidR="00E84E1A" w:rsidRDefault="00E84E1A" w:rsidP="009F599B">
      <w:pPr>
        <w:rPr>
          <w:color w:val="000000" w:themeColor="text1"/>
        </w:rPr>
      </w:pPr>
    </w:p>
    <w:p w14:paraId="1DB584CD" w14:textId="77777777" w:rsidR="00E84E1A" w:rsidRDefault="00E84E1A" w:rsidP="009F599B">
      <w:pPr>
        <w:rPr>
          <w:color w:val="000000" w:themeColor="text1"/>
        </w:rPr>
      </w:pPr>
      <w:r>
        <w:rPr>
          <w:color w:val="000000" w:themeColor="text1"/>
        </w:rPr>
        <w:t xml:space="preserve">Sanitize and validate -&gt; </w:t>
      </w:r>
      <w:proofErr w:type="gramStart"/>
      <w:r>
        <w:rPr>
          <w:color w:val="000000" w:themeColor="text1"/>
        </w:rPr>
        <w:t>email ,</w:t>
      </w:r>
      <w:proofErr w:type="gramEnd"/>
      <w:r>
        <w:rPr>
          <w:color w:val="000000" w:themeColor="text1"/>
        </w:rPr>
        <w:t xml:space="preserve"> URL</w:t>
      </w:r>
    </w:p>
    <w:p w14:paraId="57B46C63" w14:textId="77777777" w:rsidR="00E84E1A" w:rsidRDefault="00E84E1A" w:rsidP="009F599B">
      <w:pPr>
        <w:rPr>
          <w:color w:val="000000" w:themeColor="text1"/>
        </w:rPr>
      </w:pPr>
      <w:r>
        <w:rPr>
          <w:color w:val="000000" w:themeColor="text1"/>
        </w:rPr>
        <w:t>VALIDATE – integer</w:t>
      </w:r>
    </w:p>
    <w:p w14:paraId="3FAEE97B" w14:textId="77777777" w:rsidR="00E84E1A" w:rsidRDefault="00E84E1A" w:rsidP="009F599B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Sanitize </w:t>
      </w:r>
      <w:r w:rsidR="009672B8">
        <w:rPr>
          <w:color w:val="000000" w:themeColor="text1"/>
        </w:rPr>
        <w:t>–</w:t>
      </w:r>
      <w:r>
        <w:rPr>
          <w:color w:val="000000" w:themeColor="text1"/>
        </w:rPr>
        <w:t xml:space="preserve"> String</w:t>
      </w:r>
    </w:p>
    <w:p w14:paraId="343FF385" w14:textId="77777777" w:rsidR="009672B8" w:rsidRDefault="009672B8" w:rsidP="009672B8">
      <w:pPr>
        <w:jc w:val="center"/>
        <w:rPr>
          <w:color w:val="FF0000"/>
          <w:sz w:val="32"/>
          <w:szCs w:val="32"/>
        </w:rPr>
      </w:pPr>
      <w:r w:rsidRPr="009672B8">
        <w:rPr>
          <w:color w:val="FF0000"/>
          <w:sz w:val="32"/>
          <w:szCs w:val="32"/>
          <w:highlight w:val="yellow"/>
        </w:rPr>
        <w:t>MIDDLEWARE</w:t>
      </w:r>
    </w:p>
    <w:p w14:paraId="146DF502" w14:textId="77777777" w:rsidR="009672B8" w:rsidRDefault="009672B8" w:rsidP="009672B8">
      <w:pPr>
        <w:rPr>
          <w:color w:val="000000" w:themeColor="text1"/>
          <w:sz w:val="32"/>
          <w:szCs w:val="32"/>
        </w:rPr>
      </w:pPr>
      <w:r w:rsidRPr="009672B8">
        <w:rPr>
          <w:color w:val="000000" w:themeColor="text1"/>
          <w:sz w:val="32"/>
          <w:szCs w:val="32"/>
        </w:rPr>
        <w:t xml:space="preserve">Using middleware inside </w:t>
      </w:r>
      <w:r>
        <w:rPr>
          <w:color w:val="000000" w:themeColor="text1"/>
          <w:sz w:val="32"/>
          <w:szCs w:val="32"/>
        </w:rPr>
        <w:t>function</w:t>
      </w:r>
    </w:p>
    <w:p w14:paraId="595D1056" w14:textId="77777777" w:rsidR="009672B8" w:rsidRDefault="009672B8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Function </w:t>
      </w:r>
      <w:proofErr w:type="spellStart"/>
      <w:proofErr w:type="gramStart"/>
      <w:r>
        <w:rPr>
          <w:color w:val="000000" w:themeColor="text1"/>
          <w:sz w:val="32"/>
          <w:szCs w:val="32"/>
        </w:rPr>
        <w:t>abc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) {</w:t>
      </w:r>
    </w:p>
    <w:p w14:paraId="62489F70" w14:textId="77777777" w:rsidR="009672B8" w:rsidRDefault="009672B8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this-&gt; middleware(‘auth’</w:t>
      </w:r>
      <w:proofErr w:type="gramStart"/>
      <w:r>
        <w:rPr>
          <w:color w:val="000000" w:themeColor="text1"/>
          <w:sz w:val="32"/>
          <w:szCs w:val="32"/>
        </w:rPr>
        <w:t>);</w:t>
      </w:r>
      <w:proofErr w:type="gramEnd"/>
    </w:p>
    <w:p w14:paraId="1719709E" w14:textId="77777777" w:rsidR="009672B8" w:rsidRDefault="009672B8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this-&gt; middleware(‘log’)-&gt;only(‘index’</w:t>
      </w:r>
      <w:proofErr w:type="gramStart"/>
      <w:r>
        <w:rPr>
          <w:color w:val="000000" w:themeColor="text1"/>
          <w:sz w:val="32"/>
          <w:szCs w:val="32"/>
        </w:rPr>
        <w:t>);</w:t>
      </w:r>
      <w:proofErr w:type="gramEnd"/>
    </w:p>
    <w:p w14:paraId="46022A93" w14:textId="77777777" w:rsidR="009672B8" w:rsidRDefault="009672B8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this-&gt; middleware(‘subscribed’)-&gt;except(‘store’</w:t>
      </w:r>
      <w:proofErr w:type="gramStart"/>
      <w:r>
        <w:rPr>
          <w:color w:val="000000" w:themeColor="text1"/>
          <w:sz w:val="32"/>
          <w:szCs w:val="32"/>
        </w:rPr>
        <w:t>);</w:t>
      </w:r>
      <w:proofErr w:type="gramEnd"/>
    </w:p>
    <w:p w14:paraId="5C2826B0" w14:textId="77777777" w:rsidR="009672B8" w:rsidRDefault="009672B8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}</w:t>
      </w:r>
    </w:p>
    <w:p w14:paraId="0B610D40" w14:textId="77777777" w:rsidR="00A64C6D" w:rsidRDefault="00A64C6D" w:rsidP="009672B8">
      <w:pPr>
        <w:rPr>
          <w:color w:val="000000" w:themeColor="text1"/>
          <w:sz w:val="32"/>
          <w:szCs w:val="32"/>
        </w:rPr>
      </w:pPr>
    </w:p>
    <w:p w14:paraId="25460587" w14:textId="77777777" w:rsidR="00A64C6D" w:rsidRPr="00A64C6D" w:rsidRDefault="00A64C6D" w:rsidP="00A64C6D">
      <w:pPr>
        <w:jc w:val="center"/>
        <w:rPr>
          <w:color w:val="ED7D31" w:themeColor="accent2"/>
          <w:sz w:val="32"/>
          <w:szCs w:val="32"/>
        </w:rPr>
      </w:pPr>
      <w:r w:rsidRPr="00A64C6D">
        <w:rPr>
          <w:color w:val="ED7D31" w:themeColor="accent2"/>
          <w:sz w:val="32"/>
          <w:szCs w:val="32"/>
          <w:highlight w:val="yellow"/>
        </w:rPr>
        <w:t>ERROR HANDLING</w:t>
      </w:r>
    </w:p>
    <w:p w14:paraId="0A4EC524" w14:textId="77777777" w:rsidR="00A64C6D" w:rsidRDefault="00A64C6D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condition satisfy – return some value </w:t>
      </w:r>
    </w:p>
    <w:p w14:paraId="0AEDB94B" w14:textId="77777777" w:rsidR="00A64C6D" w:rsidRDefault="00A64C6D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If condition fail – return some value</w:t>
      </w:r>
    </w:p>
    <w:p w14:paraId="5CEA2319" w14:textId="77777777" w:rsidR="00A64C6D" w:rsidRPr="00A64C6D" w:rsidRDefault="00A64C6D" w:rsidP="009672B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exit(</w:t>
      </w:r>
      <w:proofErr w:type="gramEnd"/>
      <w:r>
        <w:rPr>
          <w:color w:val="000000" w:themeColor="text1"/>
          <w:sz w:val="32"/>
          <w:szCs w:val="32"/>
        </w:rPr>
        <w:t>) – print and exit the script</w:t>
      </w:r>
    </w:p>
    <w:p w14:paraId="1D516068" w14:textId="77777777" w:rsidR="00E84E1A" w:rsidRDefault="00E84E1A" w:rsidP="00E84E1A">
      <w:pPr>
        <w:rPr>
          <w:color w:val="FF0000"/>
          <w:sz w:val="28"/>
          <w:szCs w:val="28"/>
          <w:highlight w:val="yellow"/>
        </w:rPr>
      </w:pPr>
    </w:p>
    <w:p w14:paraId="55EC45F4" w14:textId="77777777" w:rsidR="00A64C6D" w:rsidRPr="000B6590" w:rsidRDefault="00A64C6D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 xml:space="preserve">if </w:t>
      </w:r>
      <w:proofErr w:type="gramStart"/>
      <w:r w:rsidRPr="000B6590">
        <w:rPr>
          <w:color w:val="000000" w:themeColor="text1"/>
          <w:sz w:val="28"/>
          <w:szCs w:val="28"/>
        </w:rPr>
        <w:t xml:space="preserve">( </w:t>
      </w:r>
      <w:proofErr w:type="spellStart"/>
      <w:r w:rsidRPr="000B6590">
        <w:rPr>
          <w:color w:val="000000" w:themeColor="text1"/>
          <w:sz w:val="28"/>
          <w:szCs w:val="28"/>
        </w:rPr>
        <w:t>file</w:t>
      </w:r>
      <w:proofErr w:type="gramEnd"/>
      <w:r w:rsidRPr="000B6590">
        <w:rPr>
          <w:color w:val="000000" w:themeColor="text1"/>
          <w:sz w:val="28"/>
          <w:szCs w:val="28"/>
        </w:rPr>
        <w:t>_exists</w:t>
      </w:r>
      <w:proofErr w:type="spellEnd"/>
      <w:r w:rsidRPr="000B6590">
        <w:rPr>
          <w:color w:val="000000" w:themeColor="text1"/>
          <w:sz w:val="28"/>
          <w:szCs w:val="28"/>
        </w:rPr>
        <w:t>(“myfile.txt”)) {</w:t>
      </w:r>
    </w:p>
    <w:p w14:paraId="6444891D" w14:textId="77777777" w:rsidR="00A64C6D" w:rsidRPr="000B6590" w:rsidRDefault="00A64C6D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>file = open(“</w:t>
      </w:r>
      <w:proofErr w:type="spellStart"/>
      <w:r w:rsidRPr="000B6590">
        <w:rPr>
          <w:color w:val="000000" w:themeColor="text1"/>
          <w:sz w:val="28"/>
          <w:szCs w:val="28"/>
        </w:rPr>
        <w:t>mytestfile.txt”</w:t>
      </w:r>
      <w:proofErr w:type="gramStart"/>
      <w:r w:rsidRPr="000B6590">
        <w:rPr>
          <w:color w:val="000000" w:themeColor="text1"/>
          <w:sz w:val="28"/>
          <w:szCs w:val="28"/>
        </w:rPr>
        <w:t>,”r</w:t>
      </w:r>
      <w:proofErr w:type="spellEnd"/>
      <w:proofErr w:type="gramEnd"/>
      <w:r w:rsidRPr="000B6590">
        <w:rPr>
          <w:color w:val="000000" w:themeColor="text1"/>
          <w:sz w:val="28"/>
          <w:szCs w:val="28"/>
        </w:rPr>
        <w:t>”);</w:t>
      </w:r>
    </w:p>
    <w:p w14:paraId="344D17D2" w14:textId="77777777" w:rsidR="00A64C6D" w:rsidRPr="000B6590" w:rsidRDefault="00A64C6D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>} else {</w:t>
      </w:r>
    </w:p>
    <w:p w14:paraId="0C97978D" w14:textId="77777777" w:rsidR="00A64C6D" w:rsidRPr="000B6590" w:rsidRDefault="00A64C6D" w:rsidP="00E84E1A">
      <w:pPr>
        <w:rPr>
          <w:color w:val="000000" w:themeColor="text1"/>
          <w:sz w:val="28"/>
          <w:szCs w:val="28"/>
        </w:rPr>
      </w:pPr>
      <w:proofErr w:type="gramStart"/>
      <w:r w:rsidRPr="000B6590">
        <w:rPr>
          <w:color w:val="000000" w:themeColor="text1"/>
          <w:sz w:val="28"/>
          <w:szCs w:val="28"/>
        </w:rPr>
        <w:t>Exit(</w:t>
      </w:r>
      <w:proofErr w:type="gramEnd"/>
      <w:r w:rsidRPr="000B6590">
        <w:rPr>
          <w:color w:val="000000" w:themeColor="text1"/>
          <w:sz w:val="28"/>
          <w:szCs w:val="28"/>
        </w:rPr>
        <w:t>“error: happened”);</w:t>
      </w:r>
    </w:p>
    <w:p w14:paraId="2E9DC1E8" w14:textId="77777777" w:rsidR="00A64C6D" w:rsidRPr="000B6590" w:rsidRDefault="00A64C6D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>}</w:t>
      </w:r>
    </w:p>
    <w:p w14:paraId="7524B845" w14:textId="77777777" w:rsidR="000B6590" w:rsidRPr="000B6590" w:rsidRDefault="000B6590" w:rsidP="00E84E1A">
      <w:pPr>
        <w:rPr>
          <w:color w:val="000000" w:themeColor="text1"/>
          <w:sz w:val="28"/>
          <w:szCs w:val="28"/>
        </w:rPr>
      </w:pPr>
    </w:p>
    <w:p w14:paraId="1CBE2ADA" w14:textId="77777777" w:rsidR="000B6590" w:rsidRPr="000B6590" w:rsidRDefault="000B6590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>CUSTOM ERROR HANDLER</w:t>
      </w:r>
    </w:p>
    <w:p w14:paraId="467EA35E" w14:textId="77777777" w:rsidR="000B6590" w:rsidRPr="000B6590" w:rsidRDefault="000B6590" w:rsidP="00E84E1A">
      <w:pPr>
        <w:rPr>
          <w:color w:val="000000" w:themeColor="text1"/>
          <w:sz w:val="28"/>
          <w:szCs w:val="28"/>
        </w:rPr>
      </w:pPr>
      <w:proofErr w:type="spellStart"/>
      <w:r w:rsidRPr="000B6590">
        <w:rPr>
          <w:color w:val="000000" w:themeColor="text1"/>
          <w:sz w:val="28"/>
          <w:szCs w:val="28"/>
        </w:rPr>
        <w:t>Error_</w:t>
      </w:r>
      <w:proofErr w:type="gramStart"/>
      <w:r w:rsidRPr="000B6590">
        <w:rPr>
          <w:color w:val="000000" w:themeColor="text1"/>
          <w:sz w:val="28"/>
          <w:szCs w:val="28"/>
        </w:rPr>
        <w:t>function</w:t>
      </w:r>
      <w:proofErr w:type="spellEnd"/>
      <w:r w:rsidRPr="000B6590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0B6590">
        <w:rPr>
          <w:color w:val="000000" w:themeColor="text1"/>
          <w:sz w:val="28"/>
          <w:szCs w:val="28"/>
        </w:rPr>
        <w:t>error_level</w:t>
      </w:r>
      <w:proofErr w:type="spellEnd"/>
      <w:r w:rsidRPr="000B6590">
        <w:rPr>
          <w:color w:val="000000" w:themeColor="text1"/>
          <w:sz w:val="28"/>
          <w:szCs w:val="28"/>
        </w:rPr>
        <w:t xml:space="preserve"> , </w:t>
      </w:r>
      <w:proofErr w:type="spellStart"/>
      <w:r w:rsidRPr="000B6590">
        <w:rPr>
          <w:color w:val="000000" w:themeColor="text1"/>
          <w:sz w:val="28"/>
          <w:szCs w:val="28"/>
        </w:rPr>
        <w:t>error_messaage</w:t>
      </w:r>
      <w:proofErr w:type="spellEnd"/>
      <w:r w:rsidRPr="000B6590">
        <w:rPr>
          <w:color w:val="000000" w:themeColor="text1"/>
          <w:sz w:val="28"/>
          <w:szCs w:val="28"/>
        </w:rPr>
        <w:t xml:space="preserve">  ,</w:t>
      </w:r>
      <w:r w:rsidRPr="000B6590">
        <w:rPr>
          <w:color w:val="000000" w:themeColor="text1"/>
          <w:sz w:val="28"/>
          <w:szCs w:val="28"/>
        </w:rPr>
        <w:tab/>
      </w:r>
      <w:r w:rsidRPr="000B6590">
        <w:rPr>
          <w:color w:val="000000" w:themeColor="text1"/>
          <w:sz w:val="28"/>
          <w:szCs w:val="28"/>
        </w:rPr>
        <w:tab/>
      </w:r>
      <w:r w:rsidRPr="000B6590">
        <w:rPr>
          <w:color w:val="000000" w:themeColor="text1"/>
          <w:sz w:val="28"/>
          <w:szCs w:val="28"/>
        </w:rPr>
        <w:tab/>
        <w:t>-(required parts)</w:t>
      </w:r>
    </w:p>
    <w:p w14:paraId="034E3381" w14:textId="77777777" w:rsidR="000B6590" w:rsidRPr="000B6590" w:rsidRDefault="000B6590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 xml:space="preserve"> </w:t>
      </w:r>
      <w:proofErr w:type="spellStart"/>
      <w:r w:rsidRPr="000B6590">
        <w:rPr>
          <w:color w:val="000000" w:themeColor="text1"/>
          <w:sz w:val="28"/>
          <w:szCs w:val="28"/>
        </w:rPr>
        <w:t>error_</w:t>
      </w:r>
      <w:proofErr w:type="gramStart"/>
      <w:r w:rsidRPr="000B6590">
        <w:rPr>
          <w:color w:val="000000" w:themeColor="text1"/>
          <w:sz w:val="28"/>
          <w:szCs w:val="28"/>
        </w:rPr>
        <w:t>file</w:t>
      </w:r>
      <w:proofErr w:type="spellEnd"/>
      <w:r w:rsidRPr="000B6590">
        <w:rPr>
          <w:color w:val="000000" w:themeColor="text1"/>
          <w:sz w:val="28"/>
          <w:szCs w:val="28"/>
        </w:rPr>
        <w:t xml:space="preserve"> ,</w:t>
      </w:r>
      <w:proofErr w:type="gramEnd"/>
      <w:r w:rsidRPr="000B6590">
        <w:rPr>
          <w:color w:val="000000" w:themeColor="text1"/>
          <w:sz w:val="28"/>
          <w:szCs w:val="28"/>
        </w:rPr>
        <w:t xml:space="preserve"> </w:t>
      </w:r>
      <w:proofErr w:type="spellStart"/>
      <w:r w:rsidRPr="000B6590">
        <w:rPr>
          <w:color w:val="000000" w:themeColor="text1"/>
          <w:sz w:val="28"/>
          <w:szCs w:val="28"/>
        </w:rPr>
        <w:t>error_line</w:t>
      </w:r>
      <w:proofErr w:type="spellEnd"/>
      <w:r w:rsidRPr="000B6590">
        <w:rPr>
          <w:color w:val="000000" w:themeColor="text1"/>
          <w:sz w:val="28"/>
          <w:szCs w:val="28"/>
        </w:rPr>
        <w:t xml:space="preserve"> , </w:t>
      </w:r>
      <w:proofErr w:type="spellStart"/>
      <w:r w:rsidRPr="000B6590">
        <w:rPr>
          <w:color w:val="000000" w:themeColor="text1"/>
          <w:sz w:val="28"/>
          <w:szCs w:val="28"/>
        </w:rPr>
        <w:t>error_context</w:t>
      </w:r>
      <w:proofErr w:type="spellEnd"/>
      <w:r w:rsidRPr="000B6590">
        <w:rPr>
          <w:color w:val="000000" w:themeColor="text1"/>
          <w:sz w:val="28"/>
          <w:szCs w:val="28"/>
        </w:rPr>
        <w:t xml:space="preserve"> )</w:t>
      </w:r>
      <w:r w:rsidRPr="000B6590">
        <w:rPr>
          <w:color w:val="000000" w:themeColor="text1"/>
          <w:sz w:val="28"/>
          <w:szCs w:val="28"/>
        </w:rPr>
        <w:tab/>
      </w:r>
      <w:r w:rsidRPr="000B6590">
        <w:rPr>
          <w:color w:val="000000" w:themeColor="text1"/>
          <w:sz w:val="28"/>
          <w:szCs w:val="28"/>
        </w:rPr>
        <w:tab/>
        <w:t>-(optional parts)</w:t>
      </w:r>
    </w:p>
    <w:p w14:paraId="6A1A93FB" w14:textId="77777777" w:rsidR="000B6590" w:rsidRDefault="000B6590" w:rsidP="00E84E1A">
      <w:pPr>
        <w:rPr>
          <w:color w:val="000000" w:themeColor="text1"/>
          <w:sz w:val="28"/>
          <w:szCs w:val="28"/>
          <w:highlight w:val="yellow"/>
        </w:rPr>
      </w:pPr>
    </w:p>
    <w:p w14:paraId="18AC0644" w14:textId="77777777" w:rsidR="000B6590" w:rsidRDefault="000B6590" w:rsidP="00E84E1A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SETTING ERROR HANDLER</w:t>
      </w:r>
    </w:p>
    <w:p w14:paraId="1A790F69" w14:textId="77777777" w:rsidR="000B6590" w:rsidRDefault="000B6590" w:rsidP="00E84E1A">
      <w:pPr>
        <w:rPr>
          <w:color w:val="000000" w:themeColor="text1"/>
          <w:sz w:val="28"/>
          <w:szCs w:val="28"/>
          <w:highlight w:val="yellow"/>
        </w:rPr>
      </w:pPr>
    </w:p>
    <w:p w14:paraId="3150E52B" w14:textId="77777777" w:rsidR="007635AD" w:rsidRDefault="007635AD" w:rsidP="007635AD">
      <w:pPr>
        <w:jc w:val="center"/>
        <w:rPr>
          <w:color w:val="ED7D31" w:themeColor="accent2"/>
          <w:sz w:val="28"/>
          <w:szCs w:val="28"/>
        </w:rPr>
      </w:pPr>
      <w:r w:rsidRPr="007635AD">
        <w:rPr>
          <w:color w:val="ED7D31" w:themeColor="accent2"/>
          <w:sz w:val="28"/>
          <w:szCs w:val="28"/>
          <w:highlight w:val="yellow"/>
        </w:rPr>
        <w:t>OOPS</w:t>
      </w:r>
    </w:p>
    <w:p w14:paraId="07747B0A" w14:textId="77777777" w:rsidR="007635AD" w:rsidRDefault="007635AD" w:rsidP="007635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</w:t>
      </w:r>
    </w:p>
    <w:p w14:paraId="1AA0EF00" w14:textId="77777777" w:rsidR="007635AD" w:rsidRDefault="007635AD" w:rsidP="007635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CLASSS</w:t>
      </w:r>
    </w:p>
    <w:p w14:paraId="2AFD879A" w14:textId="77777777" w:rsidR="007635AD" w:rsidRDefault="007635AD" w:rsidP="007635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INHERITANCE</w:t>
      </w:r>
    </w:p>
    <w:p w14:paraId="5B47E60D" w14:textId="77777777" w:rsidR="007635AD" w:rsidRDefault="007635AD" w:rsidP="007635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POLYMORPHISM</w:t>
      </w:r>
    </w:p>
    <w:p w14:paraId="70516905" w14:textId="77777777" w:rsidR="007635AD" w:rsidRDefault="007635AD" w:rsidP="007635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ABSTRACTION</w:t>
      </w:r>
    </w:p>
    <w:p w14:paraId="7E36DF05" w14:textId="77777777" w:rsidR="007635AD" w:rsidRPr="007635AD" w:rsidRDefault="007635AD" w:rsidP="007635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ENCAPSULATION</w:t>
      </w:r>
    </w:p>
    <w:p w14:paraId="1A16CCE9" w14:textId="77777777" w:rsidR="000B6590" w:rsidRPr="00A64C6D" w:rsidRDefault="000B6590" w:rsidP="00E84E1A">
      <w:pPr>
        <w:rPr>
          <w:color w:val="000000" w:themeColor="text1"/>
          <w:sz w:val="28"/>
          <w:szCs w:val="28"/>
          <w:highlight w:val="yellow"/>
        </w:rPr>
      </w:pPr>
    </w:p>
    <w:p w14:paraId="77BFD77D" w14:textId="77777777" w:rsidR="00670A32" w:rsidRDefault="00670A32" w:rsidP="00670A32">
      <w:pPr>
        <w:jc w:val="center"/>
        <w:rPr>
          <w:color w:val="FF0000"/>
          <w:sz w:val="28"/>
          <w:szCs w:val="28"/>
        </w:rPr>
      </w:pPr>
      <w:r w:rsidRPr="00670A32">
        <w:rPr>
          <w:color w:val="FF0000"/>
          <w:sz w:val="28"/>
          <w:szCs w:val="28"/>
          <w:highlight w:val="yellow"/>
        </w:rPr>
        <w:t>PROJECT/APPLICATIONS</w:t>
      </w:r>
    </w:p>
    <w:p w14:paraId="15BAD63E" w14:textId="77777777" w:rsidR="00670A32" w:rsidRDefault="00670A32" w:rsidP="00670A32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TODO APP</w:t>
      </w:r>
    </w:p>
    <w:p w14:paraId="3BB9B781" w14:textId="77777777" w:rsidR="002F3235" w:rsidRPr="00670A32" w:rsidRDefault="002F3235" w:rsidP="002F3235">
      <w:pPr>
        <w:pStyle w:val="ListParagraph"/>
        <w:numPr>
          <w:ilvl w:val="1"/>
          <w:numId w:val="7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Add item – </w:t>
      </w:r>
      <w:proofErr w:type="gramStart"/>
      <w:r>
        <w:rPr>
          <w:color w:val="FF0000"/>
          <w:sz w:val="28"/>
          <w:szCs w:val="28"/>
        </w:rPr>
        <w:t>delete ,</w:t>
      </w:r>
      <w:proofErr w:type="gramEnd"/>
      <w:r>
        <w:rPr>
          <w:color w:val="FF0000"/>
          <w:sz w:val="28"/>
          <w:szCs w:val="28"/>
        </w:rPr>
        <w:t xml:space="preserve"> edit item </w:t>
      </w:r>
    </w:p>
    <w:sectPr w:rsidR="002F3235" w:rsidRPr="0067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4D4D"/>
    <w:multiLevelType w:val="hybridMultilevel"/>
    <w:tmpl w:val="8376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3CEA"/>
    <w:multiLevelType w:val="hybridMultilevel"/>
    <w:tmpl w:val="3C12F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63F87"/>
    <w:multiLevelType w:val="hybridMultilevel"/>
    <w:tmpl w:val="6C2402DC"/>
    <w:lvl w:ilvl="0" w:tplc="BF188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80317"/>
    <w:multiLevelType w:val="hybridMultilevel"/>
    <w:tmpl w:val="72CA3DE6"/>
    <w:lvl w:ilvl="0" w:tplc="8728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33F43"/>
    <w:multiLevelType w:val="hybridMultilevel"/>
    <w:tmpl w:val="7374C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1380C"/>
    <w:multiLevelType w:val="hybridMultilevel"/>
    <w:tmpl w:val="1C346EAC"/>
    <w:lvl w:ilvl="0" w:tplc="18D28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86582"/>
    <w:multiLevelType w:val="hybridMultilevel"/>
    <w:tmpl w:val="D8FE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B7"/>
    <w:rsid w:val="00052321"/>
    <w:rsid w:val="00064C66"/>
    <w:rsid w:val="0008239C"/>
    <w:rsid w:val="0009654D"/>
    <w:rsid w:val="000B6590"/>
    <w:rsid w:val="000E4CCF"/>
    <w:rsid w:val="000F3133"/>
    <w:rsid w:val="001224C2"/>
    <w:rsid w:val="002838A3"/>
    <w:rsid w:val="0029257A"/>
    <w:rsid w:val="002A493F"/>
    <w:rsid w:val="002A6C85"/>
    <w:rsid w:val="002B69A6"/>
    <w:rsid w:val="002C209B"/>
    <w:rsid w:val="002F3235"/>
    <w:rsid w:val="003408BB"/>
    <w:rsid w:val="00387F40"/>
    <w:rsid w:val="003B42CC"/>
    <w:rsid w:val="003D7ACB"/>
    <w:rsid w:val="00483B10"/>
    <w:rsid w:val="00491154"/>
    <w:rsid w:val="004A0E32"/>
    <w:rsid w:val="004B035B"/>
    <w:rsid w:val="00504A9B"/>
    <w:rsid w:val="00574D1C"/>
    <w:rsid w:val="005A46CA"/>
    <w:rsid w:val="005E588C"/>
    <w:rsid w:val="00632CA2"/>
    <w:rsid w:val="00646427"/>
    <w:rsid w:val="00662605"/>
    <w:rsid w:val="00670A32"/>
    <w:rsid w:val="006A7F2A"/>
    <w:rsid w:val="007067F5"/>
    <w:rsid w:val="0071632B"/>
    <w:rsid w:val="007635AD"/>
    <w:rsid w:val="007914B7"/>
    <w:rsid w:val="007F3451"/>
    <w:rsid w:val="0080190C"/>
    <w:rsid w:val="008D011A"/>
    <w:rsid w:val="00966483"/>
    <w:rsid w:val="009672B8"/>
    <w:rsid w:val="00997D99"/>
    <w:rsid w:val="009F03F6"/>
    <w:rsid w:val="009F599B"/>
    <w:rsid w:val="009F644D"/>
    <w:rsid w:val="00A03A96"/>
    <w:rsid w:val="00A46B38"/>
    <w:rsid w:val="00A62AE2"/>
    <w:rsid w:val="00A64C6D"/>
    <w:rsid w:val="00A77FAA"/>
    <w:rsid w:val="00A844F6"/>
    <w:rsid w:val="00AA27FF"/>
    <w:rsid w:val="00AC2FA8"/>
    <w:rsid w:val="00AD585A"/>
    <w:rsid w:val="00B13EFB"/>
    <w:rsid w:val="00B4487E"/>
    <w:rsid w:val="00B55692"/>
    <w:rsid w:val="00B65100"/>
    <w:rsid w:val="00B6656D"/>
    <w:rsid w:val="00B87868"/>
    <w:rsid w:val="00BD6A08"/>
    <w:rsid w:val="00BE1E6D"/>
    <w:rsid w:val="00C54FD0"/>
    <w:rsid w:val="00C62226"/>
    <w:rsid w:val="00D13153"/>
    <w:rsid w:val="00D36B8F"/>
    <w:rsid w:val="00D67794"/>
    <w:rsid w:val="00E0189E"/>
    <w:rsid w:val="00E84E1A"/>
    <w:rsid w:val="00E854AB"/>
    <w:rsid w:val="00ED2008"/>
    <w:rsid w:val="00F02EEF"/>
    <w:rsid w:val="00F046B1"/>
    <w:rsid w:val="00F21193"/>
    <w:rsid w:val="00F22CA5"/>
    <w:rsid w:val="00F66FE4"/>
    <w:rsid w:val="00F7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43D8"/>
  <w15:chartTrackingRefBased/>
  <w15:docId w15:val="{8A1061A6-25B7-4A00-B8C1-BC879695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SITE%20DESIGNING\website%20starting%20basic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21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1033 24575,'1'-15'0,"1"0"0,1 0 0,1 0 0,0 1 0,11-28 0,2-7 0,-8 14 0,-1-2 0,-2 1 0,-2-1 0,-1 1 0,-3-49 0,1 55 0,1-1 0,2 1 0,1 0 0,9-31 0,43-115 0,-56 172 0,13-38 0,-1 0 0,13-81 0,-26 122 0,0-1 0,1 0 0,0 1 0,-1-1 0,1 1 0,0-1 0,0 1 0,0-1 0,0 1 0,0-1 0,0 1 0,1 0 0,-1 0 0,0 0 0,1-1 0,-1 1 0,0 0 0,1 1 0,-1-1 0,1 0 0,0 0 0,-1 1 0,1-1 0,0 1 0,-1-1 0,1 1 0,0 0 0,0 0 0,2-1 0,9 0 0,0 1 0,26 2 0,-21-1 0,178 13 0,-54-2 0,250-4 0,-32-1 0,-221-2 0,235 23 0,-258-14 0,-36-5 0,147 37 0,-79-10 0,217 25 0,-117-24 0,359 92 0,-459-95 0,233 24 0,155-20 0,-454-33 0,-43-3 0,-5 1 0,0-1 0,0-2 0,0-1 0,60-11 0,675-127 0,12 52 0,-606 74 0,296 14 0,176 8 0,-394-11 0,-210 4 0,66 11 0,-66-6 0,66 2 0,-90-8 0,0 1 0,0 2 0,0 0 0,0 0 0,24 11 0,-21-7 0,1-1 0,0-2 0,25 4 0,-31-7 0,0 0 0,-1 1 0,1 0 0,0 2 0,-1 0 0,17 8 0,-30-11 0,1 0 0,-1 1 0,-1 0 0,1 0 0,0 0 0,-1 0 0,0 0 0,1 0 0,-1 1 0,0-1 0,1 6 0,16 42 0,-13-17 0,-1 0 0,-2 0 0,-1 0 0,-1 1 0,-6 41 0,-9-4-1365,13-61-5461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58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39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92 24575,'12'14'0,"-1"0"0,16 28 0,-19-30 0,-1 1 0,2-2 0,0 1 0,0-1 0,17 16 0,16 3 0,1-2 0,1-1 0,70 30 0,-26-13 0,13 1 0,9 5 0,89 62 0,-193-109 0,1-1 0,-1 1 0,1-1 0,0 0 0,0-1 0,-1 0 0,1 0 0,8 0 0,61-3 0,-32 0 0,-31 2 0,-1-1 0,0 0 0,1 0 0,-1-1 0,0-1 0,0 0 0,0 0 0,-1-2 0,1 1 0,-1-1 0,0-1 0,0 0 0,-1 0 0,0-1 0,0-1 0,10-9 0,-16 12 0,0 0 0,-1 0 0,0 0 0,0-1 0,-1 1 0,1-1 0,-1 1 0,0-1 0,0 0 0,-1 0 0,2-12 0,-1-8 0,-1-38 0,-1 36 0,1-17 0,1 25 0,-1 1 0,-1-1 0,-1 0 0,-1 1 0,-7-32 0,6 44 0,0 1 0,-1-1 0,0 1 0,0 0 0,0 0 0,-1 0 0,1 1 0,-2-1 0,1 1 0,0 0 0,-1 1 0,0 0 0,0 0 0,-1 0 0,-6-3 0,-16-8 0,-60-19 0,83 32 0,-29-9 0,0 2 0,-1 1 0,0 2 0,-37-2 0,-146 5 0,127 4 0,83-1 0,-1 2 0,1-1 0,0 1 0,-1 1 0,1 0 0,0 0 0,0 0 0,1 1 0,-1 1 0,1 0 0,0 0 0,-14 10 0,3 1 0,1 1 0,0 0 0,-26 34 0,11-8 0,-63 75 0,76-95-1365</inkml:trace>
  <inkml:trace contextRef="#ctx0" brushRef="#br0" timeOffset="2420.36">2013 439 24575,'-14'15'0,"2"0"0,0 1 0,1 1 0,-15 29 0,-29 77 0,50-111 0,1-1 0,0 2 0,0-1 0,1 0 0,1 1 0,0-1 0,1 1 0,0-1 0,1 1 0,2 20 0,-1-23 0,1-1 0,0 1 0,0-1 0,1 0 0,0 0 0,1 0 0,0-1 0,0 1 0,1-1 0,0 0 0,0 0 0,1-1 0,9 11 0,26 19 0,2-2 0,0-1 0,3-3 0,1-2 0,1-1 0,58 23 0,5-6 0,206 53 0,-179-60 0,-112-33 0,1-1 0,-1-1 0,1-2 0,0 0 0,-1-2 0,43-7 0,-37 2 0,55-19 0,-6 1 0,-45 13 0,-1-1 0,0-3 0,35-18 0,-18 7 0,-37 19 0,0 0 0,-1-2 0,1 0 0,-2-1 0,1 0 0,-1-1 0,-1 0 0,0-1 0,0 0 0,16-25 0,-25 30 0,0 1 0,-1-2 0,1 1 0,-1 0 0,-1 0 0,1-1 0,-1 1 0,-1-1 0,1 1 0,-1-1 0,-1 1 0,1-1 0,-1 1 0,-4-15 0,-1-2 0,-1 1 0,-1 0 0,-14-27 0,14 35 0,-1 0 0,-1 0 0,0 2 0,0-1 0,-2 1 0,0 1 0,0 0 0,-1 0 0,0 1 0,-1 1 0,0 1 0,-1 0 0,0 0 0,-24-9 0,-20-4 0,0 2 0,-100-19 0,89 23 0,28 6 0,0 2 0,-1 2 0,0 1 0,0 3 0,0 1 0,0 3 0,0 1 0,1 2 0,-1 2 0,-46 14 0,7 1 0,46-14 0,1 2 0,0 2 0,0 1 0,-46 24 0,54-20 0,-50 21 0,53-33-1365,13-4-5461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35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95 153 24575,'-16'38'0,"2"1"0,2 1 0,1 0 0,-6 47 0,5 0 0,4 1 0,4-1 0,7 107 0,20-26 0,-14-112 0,4 63 0,-7 11 0,4 135 0,-12-204 0,4 73 0,1-122 0,0-1 0,1 0 0,0 0 0,1 0 0,0 0 0,0-1 0,1 0 0,1 0 0,0 0 0,0-1 0,1 0 0,0 0 0,1-1 0,-1 0 0,2-1 0,12 9 0,0-5 0,1-1 0,1-1 0,0-1 0,0-1 0,1-1 0,0-1 0,25 1 0,180 3 0,-198-10 0,536-41 0,-470 40 0,-74 3 0,0-2 0,1 0 0,37-7 0,-54 6 0,-1-1 0,1 0 0,-1 0 0,0-1 0,0 0 0,0-1 0,0 1 0,-1-1 0,1 0 0,-1-1 0,-1 1 0,11-13 0,3-8 0,30-54 0,-33 53 0,26-52 0,-4-1 0,-3-3 0,-4 0 0,22-94 0,-40 128 0,-2 0 0,-3-1 0,-1-1 0,-3 1 0,-2-1 0,-2 1 0,-3-1 0,-15-89 0,4 69 0,4 14 0,-3 1 0,-31-86 0,32 116 0,-8-23 0,18 43 0,0 0 0,-1 0 0,1 0 0,-1 1 0,-1-1 0,1 1 0,-1 0 0,0 0 0,-9-9 0,-48-39 0,40 37 0,7 4 0,-8-7 0,-2 1 0,0 0 0,0 2 0,-53-25 0,37 25 0,-2 3 0,0 1 0,0 2 0,-81-8 0,-175 12 0,134 22 0,107-8 0,-88 0 0,60-6 0,-161 23 0,201-21-1365,33-4-5461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0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24575,'16'1370'0,"16"-883"0,-12-258 0,-2-57 0,3 34 0,-7 516 0,-14 39-1365,0-748-5461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9T19:02:51.3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0,'864'1,"-574"6,-18 1,873-9,-941 17,-90-12,204 35,-63 16,-190-45,2-3,91-1,-146-6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29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1 24575,'0'120'0,"-3"264"0,-30 0 0,-9-54 0,-32 193 0,55-407 0,-5 164 0,21 119 0,4-237 0,-3-124 0,-14 74 0,3-27 0,-1-19 0,10-51 0,0 0 0,1-1 0,-2 28 0,2 18 0,-2 0 0,-23 96 0,22-121 0,-2 54 0,1-6 0,6-67-1365,-1-3-5461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01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1467 24575,'-42'230'0,"17"-109"0,-5 31 0,-28 165 0,44-217 0,0 123 0,53 534 0,16-438 0,-30-196 0,11 159 0,-6 42 0,-28-302 0,2 0 0,12 39 0,-10-43 0,-1 0 0,-1 0 0,-1 1 0,2 31 0,-6 86 0,-8-115 0,3-6 0,7-14 0,-1-1 0,1 1 0,-1-1 0,0 1 0,1 0 0,-1-1 0,1 1 0,-1-1 0,1 0 0,-1 1 0,1-1 0,-1 1 0,1-1 0,0 0 0,-1 0 0,1 1 0,0-1 0,-1 0 0,1 0 0,0 0 0,-1 1 0,1-1 0,0 0 0,-1 0 0,1 0 0,0 0 0,0-1 0,46 3 0,0-2 0,88-13 0,-61 5 0,565-75 0,-91 9 0,3 38 0,-220 40 0,384 53 0,-579-45 0,180-7 0,-200-6 0,100-17 0,-84 4 0,707-30 0,6 70 0,-167 22 0,-576-42 0,358 55 0,-4 37 0,-86-17 0,72 22 0,-326-74 0,237 45 0,-339-71 0,0-1 0,0-1 0,0 0 0,0-1 0,21-3 0,-34 3 0,0 0 0,0-1 0,0 1 0,0-1 0,0 1 0,0-1 0,0 0 0,0 1 0,0-1 0,0 0 0,0 0 0,0 1 0,-1-1 0,1 0 0,0 0 0,-1 0 0,1 0 0,0 0 0,-1 0 0,1 0 0,-1 0 0,0-1 0,1 1 0,-1 0 0,0-2 0,3-34 0,-4 32 0,-3-61 0,-4 1 0,-19-82 0,10 62 0,-123-787-1168,110 591 754,8-320 0,31 455 242,45-236 0,3-27 1830,-50 338-1430,3-1-1,29-105 0,-28 126-227,-2 0 0,2-60 0,11-66 0,186-861 0,-171 880 0,-18 78 0,-18 77 0,0 1 0,-1-1 0,0 0 0,1 0 0,-1 1 0,0-1 0,-1 0 0,0-5 0,-6 1 0,-8 15 0,-52 49 0,-130 99 0,83-79 0,-139 69 0,168-105 0,-1-3 0,-143 41 0,-742 148 0,829-200 0,-199 11 0,-89-37 0,208-3 0,-309-35 0,294 13 0,-408-66 0,148 4 0,108 6 0,6-29 0,175 49 0,-10-6 0,-86-24 0,219 70 0,-141-17 0,13 7 0,23 1 0,-263 1 0,313 28 0,-174 22 0,179-8 0,-147-4 0,267-9 0,1 0 0,-1 2 0,1-1 0,-26 10 0,-22 5 0,21-13 0,35-4 0,0 0 0,0 0 0,0 1 0,0 0 0,0 0 0,0 0 0,0 1 0,0 0 0,0 0 0,0 0 0,1 1 0,-1 0 0,1 0 0,0 0 0,0 1 0,-7 5 0,-5 14 0,2-1 0,0 2 0,2 0 0,0 1 0,2 0 0,-10 32 0,6-10 0,-12 73 0,17-70 0,-20 63 0,16-67 0,3 1 0,-6 48 0,-16 63 0,-20 43 0,33-70 0,10-54 0,3 29 0,7-104-105,-1-1 0,1 1 0,0-1 0,0 1 0,-1-1 0,1 1 0,-1-1 0,1 0 0,-1 1 0,0-1 0,1 0 0,-3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9T19:02:48.5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1,'2'0,"0"1,0-1,-1 1,1-1,0 1,0 0,-1 0,1 0,0 0,-1 0,1 0,-1 0,2 2,7 4,340 243,-348-249,223 147,-155-107,99 43,-147-75,0-2,0 0,0-2,30 4,91 1,-135-10,47 5,92 20,-98-14,1-3,68 3,-105-11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website starting basics</Template>
  <TotalTime>283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ADHIRAJ PRATAP SINGH</dc:creator>
  <cp:keywords/>
  <dc:description/>
  <cp:lastModifiedBy>ADHIRAJ PRATAP SINGH</cp:lastModifiedBy>
  <cp:revision>2</cp:revision>
  <dcterms:created xsi:type="dcterms:W3CDTF">2022-04-27T16:32:00Z</dcterms:created>
  <dcterms:modified xsi:type="dcterms:W3CDTF">2022-04-27T21:15:00Z</dcterms:modified>
</cp:coreProperties>
</file>